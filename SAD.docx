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37B83" w14:textId="77777777" w:rsidR="00A94539" w:rsidRDefault="00FB5B03">
      <w:pPr>
        <w:pStyle w:val="Titel"/>
        <w:jc w:val="right"/>
      </w:pPr>
      <w:r>
        <w:fldChar w:fldCharType="begin"/>
      </w:r>
      <w:r>
        <w:instrText xml:space="preserve"> SUBJECT  \* MERGEFORMAT </w:instrText>
      </w:r>
      <w:r>
        <w:fldChar w:fldCharType="separate"/>
      </w:r>
      <w:r w:rsidR="00CC1B7B">
        <w:t>&lt;Project Name&gt;</w:t>
      </w:r>
      <w:r>
        <w:fldChar w:fldCharType="end"/>
      </w:r>
    </w:p>
    <w:p w14:paraId="4796336C" w14:textId="77777777" w:rsidR="00A94539" w:rsidRDefault="00FB5B03">
      <w:pPr>
        <w:pStyle w:val="Titel"/>
        <w:jc w:val="right"/>
      </w:pPr>
      <w:fldSimple w:instr=" TITLE  \* MERGEFORMAT ">
        <w:r w:rsidR="00CC1B7B">
          <w:t>Software Architecture Document</w:t>
        </w:r>
      </w:fldSimple>
    </w:p>
    <w:p w14:paraId="683F971D" w14:textId="77777777" w:rsidR="00A94539" w:rsidRDefault="00A94539">
      <w:pPr>
        <w:pStyle w:val="Titel"/>
        <w:jc w:val="right"/>
      </w:pPr>
    </w:p>
    <w:p w14:paraId="6A952E6A" w14:textId="77777777" w:rsidR="00A94539" w:rsidRDefault="005B12B0">
      <w:pPr>
        <w:pStyle w:val="Titel"/>
        <w:jc w:val="right"/>
        <w:rPr>
          <w:sz w:val="28"/>
        </w:rPr>
      </w:pPr>
      <w:r>
        <w:rPr>
          <w:sz w:val="28"/>
        </w:rPr>
        <w:t>Version &lt;1.0&gt;</w:t>
      </w:r>
    </w:p>
    <w:p w14:paraId="78229483" w14:textId="77777777" w:rsidR="00A94539" w:rsidRDefault="00A94539">
      <w:pPr>
        <w:pStyle w:val="InfoBlue"/>
      </w:pPr>
    </w:p>
    <w:p w14:paraId="61A85708" w14:textId="77777777" w:rsidR="00A94539" w:rsidRDefault="00A94539">
      <w:pPr>
        <w:pStyle w:val="InfoBlue"/>
      </w:pPr>
    </w:p>
    <w:p w14:paraId="121FA80C" w14:textId="77777777" w:rsidR="00A94539" w:rsidRDefault="005B12B0">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637E9B8A" w14:textId="77777777" w:rsidR="00A94539" w:rsidRDefault="005B12B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B21EC68" w14:textId="77777777" w:rsidR="00A94539" w:rsidRDefault="00A94539">
      <w:pPr>
        <w:pStyle w:val="Titel"/>
        <w:rPr>
          <w:sz w:val="28"/>
        </w:rPr>
      </w:pPr>
    </w:p>
    <w:p w14:paraId="2F76FB25" w14:textId="77777777" w:rsidR="00A94539" w:rsidRDefault="00A94539">
      <w:pPr>
        <w:sectPr w:rsidR="00A94539">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028D781D" w14:textId="77777777" w:rsidR="00A94539" w:rsidRDefault="005B12B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4539" w14:paraId="1EBAD1F5" w14:textId="77777777">
        <w:tc>
          <w:tcPr>
            <w:tcW w:w="2304" w:type="dxa"/>
          </w:tcPr>
          <w:p w14:paraId="08459075" w14:textId="77777777" w:rsidR="00A94539" w:rsidRDefault="005B12B0">
            <w:pPr>
              <w:pStyle w:val="Tabletext"/>
              <w:jc w:val="center"/>
              <w:rPr>
                <w:b/>
              </w:rPr>
            </w:pPr>
            <w:r>
              <w:rPr>
                <w:b/>
              </w:rPr>
              <w:t>Date</w:t>
            </w:r>
          </w:p>
        </w:tc>
        <w:tc>
          <w:tcPr>
            <w:tcW w:w="1152" w:type="dxa"/>
          </w:tcPr>
          <w:p w14:paraId="6FC39A84" w14:textId="77777777" w:rsidR="00A94539" w:rsidRDefault="005B12B0">
            <w:pPr>
              <w:pStyle w:val="Tabletext"/>
              <w:jc w:val="center"/>
              <w:rPr>
                <w:b/>
              </w:rPr>
            </w:pPr>
            <w:r>
              <w:rPr>
                <w:b/>
              </w:rPr>
              <w:t>Version</w:t>
            </w:r>
          </w:p>
        </w:tc>
        <w:tc>
          <w:tcPr>
            <w:tcW w:w="3744" w:type="dxa"/>
          </w:tcPr>
          <w:p w14:paraId="3E0BABC3" w14:textId="77777777" w:rsidR="00A94539" w:rsidRDefault="005B12B0">
            <w:pPr>
              <w:pStyle w:val="Tabletext"/>
              <w:jc w:val="center"/>
              <w:rPr>
                <w:b/>
              </w:rPr>
            </w:pPr>
            <w:r>
              <w:rPr>
                <w:b/>
              </w:rPr>
              <w:t>Description</w:t>
            </w:r>
          </w:p>
        </w:tc>
        <w:tc>
          <w:tcPr>
            <w:tcW w:w="2304" w:type="dxa"/>
          </w:tcPr>
          <w:p w14:paraId="60C91F18" w14:textId="77777777" w:rsidR="00A94539" w:rsidRDefault="005B12B0">
            <w:pPr>
              <w:pStyle w:val="Tabletext"/>
              <w:jc w:val="center"/>
              <w:rPr>
                <w:b/>
              </w:rPr>
            </w:pPr>
            <w:r>
              <w:rPr>
                <w:b/>
              </w:rPr>
              <w:t>Author</w:t>
            </w:r>
          </w:p>
        </w:tc>
      </w:tr>
      <w:tr w:rsidR="00A94539" w14:paraId="552D4465" w14:textId="77777777">
        <w:tc>
          <w:tcPr>
            <w:tcW w:w="2304" w:type="dxa"/>
          </w:tcPr>
          <w:p w14:paraId="00156F9C" w14:textId="77777777" w:rsidR="00A94539" w:rsidRDefault="005B12B0">
            <w:pPr>
              <w:pStyle w:val="Tabletext"/>
            </w:pPr>
            <w:r>
              <w:t>&lt;dd/mmm/</w:t>
            </w:r>
            <w:proofErr w:type="spellStart"/>
            <w:r>
              <w:t>yy</w:t>
            </w:r>
            <w:proofErr w:type="spellEnd"/>
            <w:r>
              <w:t>&gt;</w:t>
            </w:r>
          </w:p>
        </w:tc>
        <w:tc>
          <w:tcPr>
            <w:tcW w:w="1152" w:type="dxa"/>
          </w:tcPr>
          <w:p w14:paraId="516771B6" w14:textId="77777777" w:rsidR="00A94539" w:rsidRDefault="005B12B0">
            <w:pPr>
              <w:pStyle w:val="Tabletext"/>
            </w:pPr>
            <w:r>
              <w:t>&lt;</w:t>
            </w:r>
            <w:proofErr w:type="spellStart"/>
            <w:r>
              <w:t>x.x</w:t>
            </w:r>
            <w:proofErr w:type="spellEnd"/>
            <w:r>
              <w:t>&gt;</w:t>
            </w:r>
          </w:p>
        </w:tc>
        <w:tc>
          <w:tcPr>
            <w:tcW w:w="3744" w:type="dxa"/>
          </w:tcPr>
          <w:p w14:paraId="08823C3F" w14:textId="77777777" w:rsidR="00A94539" w:rsidRDefault="005B12B0">
            <w:pPr>
              <w:pStyle w:val="Tabletext"/>
            </w:pPr>
            <w:r>
              <w:t>&lt;details&gt;</w:t>
            </w:r>
          </w:p>
        </w:tc>
        <w:tc>
          <w:tcPr>
            <w:tcW w:w="2304" w:type="dxa"/>
          </w:tcPr>
          <w:p w14:paraId="074DF7EF" w14:textId="77777777" w:rsidR="00A94539" w:rsidRDefault="005B12B0">
            <w:pPr>
              <w:pStyle w:val="Tabletext"/>
            </w:pPr>
            <w:r>
              <w:t>&lt;name&gt;</w:t>
            </w:r>
          </w:p>
        </w:tc>
      </w:tr>
      <w:tr w:rsidR="00A94539" w14:paraId="413BE0EE" w14:textId="77777777">
        <w:tc>
          <w:tcPr>
            <w:tcW w:w="2304" w:type="dxa"/>
          </w:tcPr>
          <w:p w14:paraId="44A5B5DA" w14:textId="4A9F3EEF" w:rsidR="00A94539" w:rsidRDefault="00A94539">
            <w:pPr>
              <w:pStyle w:val="Tabletext"/>
            </w:pPr>
          </w:p>
        </w:tc>
        <w:tc>
          <w:tcPr>
            <w:tcW w:w="1152" w:type="dxa"/>
          </w:tcPr>
          <w:p w14:paraId="243E39E6" w14:textId="77777777" w:rsidR="00A94539" w:rsidRDefault="00A94539">
            <w:pPr>
              <w:pStyle w:val="Tabletext"/>
            </w:pPr>
          </w:p>
        </w:tc>
        <w:tc>
          <w:tcPr>
            <w:tcW w:w="3744" w:type="dxa"/>
          </w:tcPr>
          <w:p w14:paraId="023FEDE5" w14:textId="77777777" w:rsidR="00A94539" w:rsidRDefault="00A94539">
            <w:pPr>
              <w:pStyle w:val="Tabletext"/>
            </w:pPr>
          </w:p>
        </w:tc>
        <w:tc>
          <w:tcPr>
            <w:tcW w:w="2304" w:type="dxa"/>
          </w:tcPr>
          <w:p w14:paraId="69962CA7" w14:textId="77777777" w:rsidR="00A94539" w:rsidRDefault="00A94539">
            <w:pPr>
              <w:pStyle w:val="Tabletext"/>
            </w:pPr>
          </w:p>
        </w:tc>
      </w:tr>
      <w:tr w:rsidR="00A94539" w14:paraId="3C86431E" w14:textId="77777777">
        <w:tc>
          <w:tcPr>
            <w:tcW w:w="2304" w:type="dxa"/>
          </w:tcPr>
          <w:p w14:paraId="3130E846" w14:textId="77777777" w:rsidR="00A94539" w:rsidRDefault="00A94539">
            <w:pPr>
              <w:pStyle w:val="Tabletext"/>
            </w:pPr>
          </w:p>
        </w:tc>
        <w:tc>
          <w:tcPr>
            <w:tcW w:w="1152" w:type="dxa"/>
          </w:tcPr>
          <w:p w14:paraId="3C4B88CA" w14:textId="77777777" w:rsidR="00A94539" w:rsidRDefault="00A94539">
            <w:pPr>
              <w:pStyle w:val="Tabletext"/>
            </w:pPr>
          </w:p>
        </w:tc>
        <w:tc>
          <w:tcPr>
            <w:tcW w:w="3744" w:type="dxa"/>
          </w:tcPr>
          <w:p w14:paraId="38CB9289" w14:textId="77777777" w:rsidR="00A94539" w:rsidRDefault="00A94539">
            <w:pPr>
              <w:pStyle w:val="Tabletext"/>
            </w:pPr>
          </w:p>
        </w:tc>
        <w:tc>
          <w:tcPr>
            <w:tcW w:w="2304" w:type="dxa"/>
          </w:tcPr>
          <w:p w14:paraId="74C173D9" w14:textId="77777777" w:rsidR="00A94539" w:rsidRDefault="00A94539">
            <w:pPr>
              <w:pStyle w:val="Tabletext"/>
            </w:pPr>
          </w:p>
        </w:tc>
      </w:tr>
      <w:tr w:rsidR="00A94539" w14:paraId="551BDB78" w14:textId="77777777">
        <w:tc>
          <w:tcPr>
            <w:tcW w:w="2304" w:type="dxa"/>
          </w:tcPr>
          <w:p w14:paraId="05C9B656" w14:textId="77777777" w:rsidR="00A94539" w:rsidRDefault="00A94539">
            <w:pPr>
              <w:pStyle w:val="Tabletext"/>
            </w:pPr>
          </w:p>
        </w:tc>
        <w:tc>
          <w:tcPr>
            <w:tcW w:w="1152" w:type="dxa"/>
          </w:tcPr>
          <w:p w14:paraId="2664ABF4" w14:textId="77777777" w:rsidR="00A94539" w:rsidRDefault="00A94539">
            <w:pPr>
              <w:pStyle w:val="Tabletext"/>
            </w:pPr>
          </w:p>
        </w:tc>
        <w:tc>
          <w:tcPr>
            <w:tcW w:w="3744" w:type="dxa"/>
          </w:tcPr>
          <w:p w14:paraId="7F2577A5" w14:textId="77777777" w:rsidR="00A94539" w:rsidRDefault="00A94539">
            <w:pPr>
              <w:pStyle w:val="Tabletext"/>
            </w:pPr>
          </w:p>
        </w:tc>
        <w:tc>
          <w:tcPr>
            <w:tcW w:w="2304" w:type="dxa"/>
          </w:tcPr>
          <w:p w14:paraId="5B6BE422" w14:textId="77777777" w:rsidR="00A94539" w:rsidRDefault="00A94539">
            <w:pPr>
              <w:pStyle w:val="Tabletext"/>
            </w:pPr>
          </w:p>
        </w:tc>
      </w:tr>
    </w:tbl>
    <w:p w14:paraId="28BF72BF" w14:textId="77777777" w:rsidR="00A94539" w:rsidRDefault="00A94539"/>
    <w:p w14:paraId="53A1CF4B" w14:textId="77777777" w:rsidR="00A94539" w:rsidRDefault="005B12B0">
      <w:pPr>
        <w:pStyle w:val="Titel"/>
      </w:pPr>
      <w:r>
        <w:br w:type="page"/>
      </w:r>
      <w:r>
        <w:lastRenderedPageBreak/>
        <w:t>Table of Contents</w:t>
      </w:r>
    </w:p>
    <w:p w14:paraId="019A5C26" w14:textId="77777777" w:rsidR="00A94539" w:rsidRDefault="005B12B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2</w:t>
      </w:r>
      <w:r>
        <w:rPr>
          <w:noProof/>
        </w:rPr>
        <w:fldChar w:fldCharType="end"/>
      </w:r>
    </w:p>
    <w:p w14:paraId="19CDC080" w14:textId="77777777" w:rsidR="00A94539" w:rsidRDefault="005B12B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2</w:t>
      </w:r>
      <w:r>
        <w:rPr>
          <w:noProof/>
        </w:rPr>
        <w:fldChar w:fldCharType="end"/>
      </w:r>
    </w:p>
    <w:p w14:paraId="055EA5CD" w14:textId="77777777" w:rsidR="00A94539" w:rsidRDefault="005B12B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2</w:t>
      </w:r>
      <w:r>
        <w:rPr>
          <w:noProof/>
        </w:rPr>
        <w:fldChar w:fldCharType="end"/>
      </w:r>
    </w:p>
    <w:p w14:paraId="1B0B6A67" w14:textId="77777777" w:rsidR="00A94539" w:rsidRDefault="005B12B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2</w:t>
      </w:r>
      <w:r>
        <w:rPr>
          <w:noProof/>
        </w:rPr>
        <w:fldChar w:fldCharType="end"/>
      </w:r>
    </w:p>
    <w:p w14:paraId="1FFDA0BD" w14:textId="77777777" w:rsidR="00A94539" w:rsidRDefault="005B12B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2</w:t>
      </w:r>
      <w:r>
        <w:rPr>
          <w:noProof/>
        </w:rPr>
        <w:fldChar w:fldCharType="end"/>
      </w:r>
    </w:p>
    <w:p w14:paraId="600C2E0A" w14:textId="77777777" w:rsidR="00A94539" w:rsidRDefault="005B12B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2</w:t>
      </w:r>
      <w:r>
        <w:rPr>
          <w:noProof/>
        </w:rPr>
        <w:fldChar w:fldCharType="end"/>
      </w:r>
    </w:p>
    <w:p w14:paraId="4E4F20BE" w14:textId="77777777" w:rsidR="00A94539" w:rsidRDefault="005B12B0">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2</w:t>
      </w:r>
      <w:r>
        <w:rPr>
          <w:noProof/>
        </w:rPr>
        <w:fldChar w:fldCharType="end"/>
      </w:r>
    </w:p>
    <w:p w14:paraId="4CA7F8C8" w14:textId="77777777" w:rsidR="00A94539" w:rsidRDefault="005B12B0">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2</w:t>
      </w:r>
      <w:r>
        <w:rPr>
          <w:noProof/>
        </w:rPr>
        <w:fldChar w:fldCharType="end"/>
      </w:r>
    </w:p>
    <w:p w14:paraId="62FFEFBD" w14:textId="77777777" w:rsidR="00A94539" w:rsidRDefault="005B12B0">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2</w:t>
      </w:r>
      <w:r>
        <w:rPr>
          <w:noProof/>
        </w:rPr>
        <w:fldChar w:fldCharType="end"/>
      </w:r>
    </w:p>
    <w:p w14:paraId="0F9D12C2" w14:textId="77777777" w:rsidR="00A94539" w:rsidRDefault="005B12B0">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2</w:t>
      </w:r>
      <w:r>
        <w:rPr>
          <w:noProof/>
        </w:rPr>
        <w:fldChar w:fldCharType="end"/>
      </w:r>
    </w:p>
    <w:p w14:paraId="17E561F0" w14:textId="77777777" w:rsidR="00A94539" w:rsidRDefault="005B12B0">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Pr>
          <w:noProof/>
        </w:rPr>
        <w:t>2</w:t>
      </w:r>
      <w:r>
        <w:rPr>
          <w:noProof/>
        </w:rPr>
        <w:fldChar w:fldCharType="end"/>
      </w:r>
    </w:p>
    <w:p w14:paraId="55EAF646" w14:textId="77777777" w:rsidR="00A94539" w:rsidRDefault="005B12B0">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2</w:t>
      </w:r>
      <w:r>
        <w:rPr>
          <w:noProof/>
        </w:rPr>
        <w:fldChar w:fldCharType="end"/>
      </w:r>
    </w:p>
    <w:p w14:paraId="31F6BD36" w14:textId="77777777" w:rsidR="00A94539" w:rsidRDefault="005B12B0">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2</w:t>
      </w:r>
      <w:r>
        <w:rPr>
          <w:noProof/>
        </w:rPr>
        <w:fldChar w:fldCharType="end"/>
      </w:r>
    </w:p>
    <w:p w14:paraId="61C59C07" w14:textId="77777777" w:rsidR="00A94539" w:rsidRDefault="005B12B0">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2</w:t>
      </w:r>
      <w:r>
        <w:rPr>
          <w:noProof/>
        </w:rPr>
        <w:fldChar w:fldCharType="end"/>
      </w:r>
    </w:p>
    <w:p w14:paraId="74FFA975" w14:textId="77777777" w:rsidR="00A94539" w:rsidRDefault="005B12B0">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2</w:t>
      </w:r>
      <w:r>
        <w:rPr>
          <w:noProof/>
        </w:rPr>
        <w:fldChar w:fldCharType="end"/>
      </w:r>
    </w:p>
    <w:p w14:paraId="0F14E372" w14:textId="77777777" w:rsidR="00A94539" w:rsidRDefault="005B12B0">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2</w:t>
      </w:r>
      <w:r>
        <w:rPr>
          <w:noProof/>
        </w:rPr>
        <w:fldChar w:fldCharType="end"/>
      </w:r>
    </w:p>
    <w:p w14:paraId="2F663C4B" w14:textId="77777777" w:rsidR="00A94539" w:rsidRDefault="005B12B0">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2</w:t>
      </w:r>
      <w:r>
        <w:rPr>
          <w:noProof/>
        </w:rPr>
        <w:fldChar w:fldCharType="end"/>
      </w:r>
    </w:p>
    <w:p w14:paraId="0023E5B6" w14:textId="77777777" w:rsidR="00A94539" w:rsidRDefault="005B12B0">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2</w:t>
      </w:r>
      <w:r>
        <w:rPr>
          <w:noProof/>
        </w:rPr>
        <w:fldChar w:fldCharType="end"/>
      </w:r>
    </w:p>
    <w:p w14:paraId="7C303022" w14:textId="77777777" w:rsidR="00A94539" w:rsidRDefault="005B12B0">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2</w:t>
      </w:r>
      <w:r>
        <w:rPr>
          <w:noProof/>
        </w:rPr>
        <w:fldChar w:fldCharType="end"/>
      </w:r>
    </w:p>
    <w:p w14:paraId="5FB39152" w14:textId="77777777" w:rsidR="00A94539" w:rsidRDefault="005B12B0">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2</w:t>
      </w:r>
      <w:r>
        <w:rPr>
          <w:noProof/>
        </w:rPr>
        <w:fldChar w:fldCharType="end"/>
      </w:r>
    </w:p>
    <w:p w14:paraId="06DAE084" w14:textId="77777777" w:rsidR="00A94539" w:rsidRDefault="005B12B0">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2</w:t>
      </w:r>
      <w:r>
        <w:rPr>
          <w:noProof/>
        </w:rPr>
        <w:fldChar w:fldCharType="end"/>
      </w:r>
    </w:p>
    <w:p w14:paraId="15E3E6BF" w14:textId="77777777" w:rsidR="00A94539" w:rsidRDefault="005B12B0">
      <w:pPr>
        <w:pStyle w:val="Titel"/>
      </w:pPr>
      <w:r>
        <w:fldChar w:fldCharType="end"/>
      </w:r>
      <w:r>
        <w:br w:type="page"/>
      </w:r>
      <w:fldSimple w:instr=" TITLE  \* MERGEFORMAT ">
        <w:r w:rsidR="00CC1B7B">
          <w:t>Software Architecture Document</w:t>
        </w:r>
      </w:fldSimple>
      <w:r>
        <w:t xml:space="preserve"> </w:t>
      </w:r>
    </w:p>
    <w:p w14:paraId="6317E91A" w14:textId="77777777" w:rsidR="00A94539" w:rsidRDefault="005B12B0">
      <w:pPr>
        <w:pStyle w:val="berschrift1"/>
      </w:pPr>
      <w:bookmarkStart w:id="0" w:name="_Toc456598586"/>
      <w:bookmarkStart w:id="1" w:name="_Toc492766840"/>
      <w:r>
        <w:t>Introduction</w:t>
      </w:r>
      <w:bookmarkEnd w:id="0"/>
      <w:bookmarkEnd w:id="1"/>
    </w:p>
    <w:p w14:paraId="5F4FF2F2" w14:textId="2797A4F6" w:rsidR="192D8645" w:rsidRDefault="005B12B0" w:rsidP="2C0E1BBD">
      <w:pPr>
        <w:pStyle w:val="InfoBlue"/>
      </w:pPr>
      <w:r>
        <w:t xml:space="preserve">[The introduction of the </w:t>
      </w:r>
      <w:r>
        <w:rPr>
          <w:rStyle w:val="Fett"/>
        </w:rPr>
        <w:t>Software Architecture Document</w:t>
      </w:r>
      <w:r>
        <w:t xml:space="preserve"> provides an overview of the entire </w:t>
      </w:r>
      <w:r>
        <w:rPr>
          <w:rStyle w:val="Fett"/>
        </w:rPr>
        <w:t>Software Architecture Document</w:t>
      </w:r>
      <w:r>
        <w:t xml:space="preserve">. It includes the purpose, scope, definitions, acronyms, abbreviations, references, and overview of the </w:t>
      </w:r>
      <w:r>
        <w:rPr>
          <w:rStyle w:val="Fett"/>
        </w:rPr>
        <w:t>Software Architecture Document</w:t>
      </w:r>
      <w:r>
        <w:t>.]</w:t>
      </w:r>
    </w:p>
    <w:p w14:paraId="3CBBC35E" w14:textId="77777777" w:rsidR="00A94539" w:rsidRDefault="005B12B0">
      <w:pPr>
        <w:pStyle w:val="berschrift2"/>
      </w:pPr>
      <w:bookmarkStart w:id="2" w:name="_Toc456598587"/>
      <w:bookmarkStart w:id="3" w:name="_Toc492766841"/>
      <w:r>
        <w:t>Purpose</w:t>
      </w:r>
      <w:bookmarkEnd w:id="2"/>
      <w:bookmarkEnd w:id="3"/>
    </w:p>
    <w:p w14:paraId="0A42BE39" w14:textId="77777777" w:rsidR="00A94539" w:rsidRDefault="005B12B0">
      <w:pPr>
        <w:ind w:left="720"/>
      </w:pPr>
      <w:bookmarkStart w:id="4" w:name="_Toc456598588"/>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14:paraId="32C02D50" w14:textId="77777777" w:rsidR="00A94539" w:rsidRDefault="005B12B0">
      <w:pPr>
        <w:pStyle w:val="InfoBlue"/>
      </w:pPr>
      <w:r>
        <w:t xml:space="preserve">[This section defines the role or purpose of the </w:t>
      </w:r>
      <w:r>
        <w:rPr>
          <w:rStyle w:val="Fett"/>
        </w:rPr>
        <w:t>Software Architecture Document</w:t>
      </w:r>
      <w:r>
        <w:t xml:space="preserve">, in the overall project documentation, and briefly describes the structure of the document. The specific audiences for the document </w:t>
      </w:r>
      <w:proofErr w:type="gramStart"/>
      <w:r>
        <w:t>is</w:t>
      </w:r>
      <w:proofErr w:type="gramEnd"/>
      <w:r>
        <w:t xml:space="preserve"> identified, with an indication of how they are expected to use the document.]</w:t>
      </w:r>
    </w:p>
    <w:p w14:paraId="11971ED2" w14:textId="77777777" w:rsidR="00BD0578" w:rsidRPr="00BD0578" w:rsidRDefault="005B12B0" w:rsidP="00BD0578">
      <w:pPr>
        <w:pStyle w:val="berschrift2"/>
      </w:pPr>
      <w:bookmarkStart w:id="5" w:name="_Toc492766842"/>
      <w:r>
        <w:t>Scope</w:t>
      </w:r>
      <w:bookmarkEnd w:id="4"/>
      <w:bookmarkEnd w:id="5"/>
    </w:p>
    <w:p w14:paraId="67BB9753" w14:textId="2EEB2709" w:rsidR="3653BD25" w:rsidRDefault="3E76FB48" w:rsidP="3653BD25">
      <w:pPr>
        <w:ind w:firstLine="720"/>
      </w:pPr>
      <w:r>
        <w:t xml:space="preserve">This document will </w:t>
      </w:r>
      <w:r w:rsidR="11217746">
        <w:t>describe</w:t>
      </w:r>
      <w:r>
        <w:t xml:space="preserve"> how our </w:t>
      </w:r>
      <w:r w:rsidR="70BA832D">
        <w:t xml:space="preserve">software </w:t>
      </w:r>
      <w:r w:rsidR="15DF7FAD">
        <w:t>architecture</w:t>
      </w:r>
      <w:r>
        <w:t xml:space="preserve"> </w:t>
      </w:r>
      <w:r w:rsidR="56618082">
        <w:t xml:space="preserve">will be </w:t>
      </w:r>
      <w:r w:rsidR="265EE114">
        <w:t xml:space="preserve">build up and </w:t>
      </w:r>
      <w:r w:rsidR="6B32B75B">
        <w:t>organized.</w:t>
      </w:r>
      <w:r w:rsidR="2DCA04E7">
        <w:t xml:space="preserve"> It will </w:t>
      </w:r>
      <w:r w:rsidR="38B8B0D7">
        <w:t>define</w:t>
      </w:r>
      <w:r w:rsidR="4927093D">
        <w:t xml:space="preserve"> </w:t>
      </w:r>
      <w:r w:rsidR="393F768C">
        <w:tab/>
      </w:r>
      <w:r w:rsidR="4927093D">
        <w:t xml:space="preserve">were </w:t>
      </w:r>
      <w:r w:rsidR="22A4DA58">
        <w:t xml:space="preserve">specific data will be </w:t>
      </w:r>
      <w:r w:rsidR="72F0B2F5">
        <w:t xml:space="preserve">saved and how. </w:t>
      </w:r>
      <w:r w:rsidR="0DC460E6">
        <w:t xml:space="preserve">Affected by </w:t>
      </w:r>
      <w:r w:rsidR="5EE0B1E7">
        <w:t>these</w:t>
      </w:r>
      <w:r w:rsidR="0DC460E6">
        <w:t xml:space="preserve"> </w:t>
      </w:r>
      <w:r w:rsidR="4BE52DAA">
        <w:t xml:space="preserve">documents are </w:t>
      </w:r>
      <w:r w:rsidR="5B9F2B61">
        <w:t xml:space="preserve">underlying </w:t>
      </w:r>
      <w:r w:rsidR="2A21072C">
        <w:t>client</w:t>
      </w:r>
      <w:r w:rsidR="6C4C21C2">
        <w:t>-</w:t>
      </w:r>
      <w:r w:rsidR="2A21072C">
        <w:t xml:space="preserve">server </w:t>
      </w:r>
      <w:r w:rsidR="7A88A179">
        <w:tab/>
      </w:r>
      <w:r w:rsidR="78980018">
        <w:t>connection</w:t>
      </w:r>
      <w:r w:rsidR="24E98270">
        <w:t xml:space="preserve"> </w:t>
      </w:r>
      <w:r w:rsidR="630A4F34">
        <w:t xml:space="preserve">happening all the </w:t>
      </w:r>
      <w:r w:rsidR="176323D0">
        <w:t xml:space="preserve">time </w:t>
      </w:r>
      <w:r w:rsidR="67CCB756">
        <w:t xml:space="preserve">you interact </w:t>
      </w:r>
      <w:r w:rsidR="10FC01A8">
        <w:t>with the website</w:t>
      </w:r>
      <w:r w:rsidR="6AC15A62">
        <w:t>.</w:t>
      </w:r>
    </w:p>
    <w:p w14:paraId="6D862013" w14:textId="77777777" w:rsidR="00A94539" w:rsidRDefault="005B12B0">
      <w:pPr>
        <w:pStyle w:val="InfoBlue"/>
      </w:pPr>
      <w:bookmarkStart w:id="6" w:name="_Toc456598589"/>
      <w:r>
        <w:t>[A brief description of what the Software Architecture Document applies to; what is affected or influenced by this document.]</w:t>
      </w:r>
    </w:p>
    <w:p w14:paraId="4D89652C" w14:textId="77777777" w:rsidR="00491119" w:rsidRDefault="005B12B0" w:rsidP="00491119">
      <w:pPr>
        <w:pStyle w:val="berschrift2"/>
      </w:pPr>
      <w:bookmarkStart w:id="7" w:name="_Toc492766843"/>
      <w:r>
        <w:t>Definitions, Acronyms, and Abbreviations</w:t>
      </w:r>
      <w:bookmarkEnd w:id="6"/>
      <w:bookmarkEnd w:id="7"/>
    </w:p>
    <w:tbl>
      <w:tblPr>
        <w:tblpPr w:leftFromText="141" w:rightFromText="141" w:vertAnchor="text" w:horzAnchor="page" w:tblpX="2459" w:tblpY="1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1860"/>
        <w:gridCol w:w="1695"/>
      </w:tblGrid>
      <w:tr w:rsidR="00DB0DA2" w14:paraId="3E7DC71E" w14:textId="77777777" w:rsidTr="00DB0DA2">
        <w:tc>
          <w:tcPr>
            <w:tcW w:w="1860" w:type="dxa"/>
            <w:shd w:val="clear" w:color="auto" w:fill="auto"/>
          </w:tcPr>
          <w:p w14:paraId="40B28D8A" w14:textId="77777777" w:rsidR="00DB0DA2" w:rsidRDefault="00DB0DA2" w:rsidP="00DB0DA2">
            <w:r>
              <w:t>Abbreviation</w:t>
            </w:r>
          </w:p>
        </w:tc>
        <w:tc>
          <w:tcPr>
            <w:tcW w:w="1695" w:type="dxa"/>
            <w:shd w:val="clear" w:color="auto" w:fill="auto"/>
          </w:tcPr>
          <w:p w14:paraId="1CECAB8B" w14:textId="77777777" w:rsidR="00DB0DA2" w:rsidRDefault="00DB0DA2" w:rsidP="00DB0DA2">
            <w:r>
              <w:t>Description</w:t>
            </w:r>
          </w:p>
        </w:tc>
      </w:tr>
      <w:tr w:rsidR="00DB0DA2" w14:paraId="0B316D9B" w14:textId="77777777" w:rsidTr="00DB0DA2">
        <w:tc>
          <w:tcPr>
            <w:tcW w:w="1860" w:type="dxa"/>
            <w:shd w:val="clear" w:color="auto" w:fill="auto"/>
          </w:tcPr>
          <w:p w14:paraId="7A4C98A5" w14:textId="77777777" w:rsidR="00DB0DA2" w:rsidRDefault="00DB0DA2" w:rsidP="00DB0DA2">
            <w:r>
              <w:t>n/a</w:t>
            </w:r>
          </w:p>
        </w:tc>
        <w:tc>
          <w:tcPr>
            <w:tcW w:w="1695" w:type="dxa"/>
            <w:shd w:val="clear" w:color="auto" w:fill="auto"/>
          </w:tcPr>
          <w:p w14:paraId="6788EE78" w14:textId="77777777" w:rsidR="00DB0DA2" w:rsidRDefault="00DB0DA2" w:rsidP="00DB0DA2">
            <w:r>
              <w:t>Not applicable</w:t>
            </w:r>
          </w:p>
        </w:tc>
      </w:tr>
    </w:tbl>
    <w:p w14:paraId="1F382838" w14:textId="77777777" w:rsidR="00DB0DA2" w:rsidRPr="00DB0DA2" w:rsidRDefault="00DB0DA2" w:rsidP="00DB0DA2"/>
    <w:p w14:paraId="6477582B" w14:textId="77777777" w:rsidR="00DB0DA2" w:rsidRDefault="00DB0DA2" w:rsidP="00DB0DA2">
      <w:pPr>
        <w:pStyle w:val="InfoBlue"/>
      </w:pPr>
    </w:p>
    <w:p w14:paraId="74CC4495" w14:textId="77777777" w:rsidR="00DB0DA2" w:rsidRDefault="00DB0DA2" w:rsidP="00DB0DA2">
      <w:pPr>
        <w:pStyle w:val="InfoBlue"/>
      </w:pPr>
    </w:p>
    <w:p w14:paraId="2AFB34F5" w14:textId="517E493B" w:rsidR="00A94539" w:rsidRDefault="005B12B0" w:rsidP="00DB0DA2">
      <w:pPr>
        <w:pStyle w:val="InfoBlue"/>
      </w:pPr>
      <w:r>
        <w:t xml:space="preserve">[This subsection provides the definitions of all terms, acronyms, and abbreviations required to properly interpret the </w:t>
      </w:r>
      <w:r>
        <w:rPr>
          <w:rStyle w:val="Fett"/>
        </w:rPr>
        <w:t>Software Architecture Document</w:t>
      </w:r>
      <w:r>
        <w:t>.  This information may be provided by reference to the project’s Glossary.]</w:t>
      </w:r>
    </w:p>
    <w:p w14:paraId="022B6B08" w14:textId="77777777" w:rsidR="00A94539" w:rsidRDefault="005B12B0">
      <w:pPr>
        <w:pStyle w:val="berschrift2"/>
      </w:pPr>
      <w:bookmarkStart w:id="8" w:name="_Toc456598590"/>
      <w:bookmarkStart w:id="9" w:name="_Toc492766844"/>
      <w:r>
        <w:t>References</w:t>
      </w:r>
      <w:bookmarkEnd w:id="8"/>
      <w:bookmarkEnd w:id="9"/>
    </w:p>
    <w:p w14:paraId="0931D90D" w14:textId="2B9F76FA" w:rsidR="5A253936" w:rsidRDefault="24B22FEB" w:rsidP="5BB3C037">
      <w:pPr>
        <w:ind w:firstLine="720"/>
        <w:rPr>
          <w:color w:val="FF0000"/>
        </w:rPr>
      </w:pPr>
      <w:r w:rsidRPr="5BB3C037">
        <w:rPr>
          <w:color w:val="FF0000"/>
        </w:rPr>
        <w:t>--</w:t>
      </w:r>
      <w:r w:rsidR="5A253936" w:rsidRPr="5BB3C037">
        <w:rPr>
          <w:color w:val="FF0000"/>
        </w:rPr>
        <w:t xml:space="preserve">links </w:t>
      </w:r>
      <w:r w:rsidR="37F4DFC3" w:rsidRPr="5BB3C037">
        <w:rPr>
          <w:color w:val="FF0000"/>
        </w:rPr>
        <w:t xml:space="preserve">to </w:t>
      </w:r>
      <w:r w:rsidR="659D3B8C" w:rsidRPr="5BB3C037">
        <w:rPr>
          <w:color w:val="FF0000"/>
        </w:rPr>
        <w:t>the blog,</w:t>
      </w:r>
      <w:r w:rsidR="21817F95" w:rsidRPr="5BB3C037">
        <w:rPr>
          <w:color w:val="FF0000"/>
        </w:rPr>
        <w:t xml:space="preserve"> GitHub</w:t>
      </w:r>
      <w:r w:rsidR="3D4AB6E0" w:rsidRPr="5BB3C037">
        <w:rPr>
          <w:color w:val="FF0000"/>
        </w:rPr>
        <w:t xml:space="preserve">, </w:t>
      </w:r>
      <w:r w:rsidR="42C53952" w:rsidRPr="5BB3C037">
        <w:rPr>
          <w:color w:val="FF0000"/>
        </w:rPr>
        <w:t xml:space="preserve">all </w:t>
      </w:r>
      <w:r w:rsidR="3499C29C" w:rsidRPr="5BB3C037">
        <w:rPr>
          <w:color w:val="FF0000"/>
        </w:rPr>
        <w:t>graphics</w:t>
      </w:r>
      <w:r w:rsidR="42C53952" w:rsidRPr="5BB3C037">
        <w:rPr>
          <w:color w:val="FF0000"/>
        </w:rPr>
        <w:t xml:space="preserve"> used </w:t>
      </w:r>
      <w:r w:rsidR="7A32FC93" w:rsidRPr="5BB3C037">
        <w:rPr>
          <w:color w:val="FF0000"/>
        </w:rPr>
        <w:t xml:space="preserve">in the </w:t>
      </w:r>
      <w:r w:rsidR="236246E5" w:rsidRPr="5BB3C037">
        <w:rPr>
          <w:color w:val="FF0000"/>
        </w:rPr>
        <w:t xml:space="preserve">document </w:t>
      </w:r>
      <w:r w:rsidR="00354617">
        <w:rPr>
          <w:color w:val="FF0000"/>
        </w:rPr>
        <w:t>–</w:t>
      </w:r>
    </w:p>
    <w:p w14:paraId="18EC1B86" w14:textId="396A04F5" w:rsidR="00354617" w:rsidRDefault="00591ED4" w:rsidP="00354617">
      <w:pPr>
        <w:ind w:firstLine="720"/>
      </w:pPr>
      <w:hyperlink r:id="rId10">
        <w:r w:rsidR="42DE61AF" w:rsidRPr="42DE61AF">
          <w:rPr>
            <w:rStyle w:val="Hyperlink"/>
          </w:rPr>
          <w:t>Use case di</w:t>
        </w:r>
        <w:r w:rsidR="00442E1E">
          <w:rPr>
            <w:rStyle w:val="Hyperlink"/>
          </w:rPr>
          <w:t>a</w:t>
        </w:r>
        <w:r w:rsidR="42DE61AF" w:rsidRPr="42DE61AF">
          <w:rPr>
            <w:rStyle w:val="Hyperlink"/>
          </w:rPr>
          <w:t>gram</w:t>
        </w:r>
      </w:hyperlink>
      <w:r w:rsidR="63BED21C" w:rsidRPr="63BED21C">
        <w:t xml:space="preserve"> </w:t>
      </w:r>
    </w:p>
    <w:p w14:paraId="3A7E2F25" w14:textId="50E7B5A1" w:rsidR="00EA3A0C" w:rsidRPr="00EA3A0C" w:rsidRDefault="00591ED4" w:rsidP="00EA3A0C">
      <w:pPr>
        <w:pStyle w:val="Listenabsatz"/>
        <w:ind w:firstLine="12"/>
        <w:rPr>
          <w:rStyle w:val="Hyperlink"/>
        </w:rPr>
      </w:pPr>
      <w:hyperlink r:id="rId11">
        <w:r w:rsidR="3BA55ACA" w:rsidRPr="3BA55ACA">
          <w:rPr>
            <w:rStyle w:val="Hyperlink"/>
          </w:rPr>
          <w:t>Activity diagram for view graphical editor use case</w:t>
        </w:r>
      </w:hyperlink>
    </w:p>
    <w:p w14:paraId="0418916F" w14:textId="0DB0BEAB" w:rsidR="53DBC75F" w:rsidRDefault="00591ED4" w:rsidP="53DBC75F">
      <w:pPr>
        <w:ind w:firstLine="720"/>
        <w:rPr>
          <w:color w:val="FF0000"/>
        </w:rPr>
      </w:pPr>
      <w:hyperlink r:id="rId12">
        <w:r w:rsidR="53DBC75F" w:rsidRPr="53DBC75F">
          <w:rPr>
            <w:rStyle w:val="Hyperlink"/>
          </w:rPr>
          <w:t>Activity diagram for view site statistics use case</w:t>
        </w:r>
      </w:hyperlink>
    </w:p>
    <w:p w14:paraId="6BBDBCD3" w14:textId="51FC54D7" w:rsidR="446067A3" w:rsidRDefault="00591ED4" w:rsidP="446067A3">
      <w:pPr>
        <w:ind w:firstLine="720"/>
      </w:pPr>
      <w:hyperlink r:id="rId13">
        <w:r w:rsidR="446067A3" w:rsidRPr="446067A3">
          <w:rPr>
            <w:rStyle w:val="Hyperlink"/>
          </w:rPr>
          <w:t>Activity diagram for view html editor use case</w:t>
        </w:r>
      </w:hyperlink>
    </w:p>
    <w:p w14:paraId="41D38ADC" w14:textId="2B3C56E3" w:rsidR="53DBC75F" w:rsidRDefault="00591ED4" w:rsidP="53DBC75F">
      <w:pPr>
        <w:pStyle w:val="Listenabsatz"/>
      </w:pPr>
      <w:hyperlink r:id="rId14">
        <w:r w:rsidR="36EB1204" w:rsidRPr="36EB1204">
          <w:rPr>
            <w:rStyle w:val="Hyperlink"/>
          </w:rPr>
          <w:t>Feature</w:t>
        </w:r>
        <w:r w:rsidR="00442E1E">
          <w:rPr>
            <w:rStyle w:val="Hyperlink"/>
          </w:rPr>
          <w:t xml:space="preserve"> </w:t>
        </w:r>
        <w:r w:rsidR="36EB1204" w:rsidRPr="36EB1204">
          <w:rPr>
            <w:rStyle w:val="Hyperlink"/>
          </w:rPr>
          <w:t>file</w:t>
        </w:r>
        <w:r w:rsidR="2A57AC0E" w:rsidRPr="2A57AC0E">
          <w:rPr>
            <w:rStyle w:val="Hyperlink"/>
          </w:rPr>
          <w:t xml:space="preserve"> for site statistics</w:t>
        </w:r>
      </w:hyperlink>
    </w:p>
    <w:p w14:paraId="3FF1CE25" w14:textId="44DDF976" w:rsidR="00354617" w:rsidRDefault="00591ED4" w:rsidP="00354617">
      <w:pPr>
        <w:ind w:firstLine="720"/>
        <w:rPr>
          <w:rStyle w:val="Hyperlink"/>
        </w:rPr>
      </w:pPr>
      <w:hyperlink r:id="rId15">
        <w:r w:rsidR="0FD11469" w:rsidRPr="0FD11469">
          <w:rPr>
            <w:rStyle w:val="Hyperlink"/>
          </w:rPr>
          <w:t>Feature</w:t>
        </w:r>
        <w:r w:rsidR="00442E1E">
          <w:rPr>
            <w:rStyle w:val="Hyperlink"/>
          </w:rPr>
          <w:t xml:space="preserve"> </w:t>
        </w:r>
        <w:r w:rsidR="0FD11469" w:rsidRPr="0FD11469">
          <w:rPr>
            <w:rStyle w:val="Hyperlink"/>
          </w:rPr>
          <w:t>file for the graphical editor</w:t>
        </w:r>
      </w:hyperlink>
    </w:p>
    <w:p w14:paraId="72D59C94" w14:textId="12B80A26" w:rsidR="009969DC" w:rsidRDefault="00591ED4" w:rsidP="00354617">
      <w:pPr>
        <w:ind w:firstLine="720"/>
      </w:pPr>
      <w:hyperlink r:id="rId16">
        <w:r w:rsidR="72D64678" w:rsidRPr="72D64678">
          <w:rPr>
            <w:rStyle w:val="Hyperlink"/>
          </w:rPr>
          <w:t>Feature</w:t>
        </w:r>
        <w:r w:rsidR="00442E1E">
          <w:rPr>
            <w:rStyle w:val="Hyperlink"/>
          </w:rPr>
          <w:t xml:space="preserve"> </w:t>
        </w:r>
        <w:r w:rsidR="72D64678" w:rsidRPr="72D64678">
          <w:rPr>
            <w:rStyle w:val="Hyperlink"/>
          </w:rPr>
          <w:t>file for the html editor</w:t>
        </w:r>
      </w:hyperlink>
    </w:p>
    <w:p w14:paraId="30FFFD73" w14:textId="0E87D25F" w:rsidR="009969DC" w:rsidRDefault="00591ED4" w:rsidP="00354617">
      <w:pPr>
        <w:ind w:firstLine="720"/>
      </w:pPr>
      <w:hyperlink r:id="rId17" w:history="1">
        <w:r w:rsidR="002B10E0" w:rsidRPr="00734750">
          <w:rPr>
            <w:rStyle w:val="Hyperlink"/>
          </w:rPr>
          <w:t>https://github.com/IkindoWebEdit</w:t>
        </w:r>
      </w:hyperlink>
    </w:p>
    <w:p w14:paraId="3DC00148" w14:textId="5974A5C5" w:rsidR="002B10E0" w:rsidRDefault="00591ED4" w:rsidP="00354617">
      <w:pPr>
        <w:ind w:firstLine="720"/>
      </w:pPr>
      <w:hyperlink r:id="rId18" w:history="1">
        <w:r w:rsidR="002B10E0" w:rsidRPr="00734750">
          <w:rPr>
            <w:rStyle w:val="Hyperlink"/>
          </w:rPr>
          <w:t>https://ikindowebedit.wordpress.com/</w:t>
        </w:r>
      </w:hyperlink>
    </w:p>
    <w:p w14:paraId="4673566C" w14:textId="77777777" w:rsidR="002B10E0" w:rsidRDefault="002B10E0" w:rsidP="00354617">
      <w:pPr>
        <w:ind w:firstLine="720"/>
      </w:pPr>
    </w:p>
    <w:p w14:paraId="4B9076BD" w14:textId="77777777" w:rsidR="00713347" w:rsidRDefault="00713347" w:rsidP="00354617">
      <w:pPr>
        <w:ind w:firstLine="720"/>
      </w:pPr>
    </w:p>
    <w:p w14:paraId="113AD438" w14:textId="77777777" w:rsidR="00354617" w:rsidRDefault="00354617" w:rsidP="63BED21C">
      <w:pPr>
        <w:ind w:firstLine="720"/>
      </w:pPr>
    </w:p>
    <w:p w14:paraId="747E61DA" w14:textId="0D3EECEE" w:rsidR="42DE61AF" w:rsidRDefault="42DE61AF" w:rsidP="42DE61AF">
      <w:pPr>
        <w:ind w:firstLine="720"/>
      </w:pPr>
    </w:p>
    <w:p w14:paraId="56B5C515" w14:textId="77777777" w:rsidR="00A94539" w:rsidRDefault="005B12B0">
      <w:pPr>
        <w:pStyle w:val="InfoBlue"/>
      </w:pPr>
      <w:r>
        <w:t xml:space="preserve">[This subsection provides a complete list of all documents referenced elsewhere in the </w:t>
      </w:r>
      <w:r>
        <w:rPr>
          <w:rStyle w:val="Fett"/>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165692CC" w14:textId="77777777" w:rsidR="00ED73E0" w:rsidRPr="00ED73E0" w:rsidRDefault="005B12B0" w:rsidP="00ED73E0">
      <w:pPr>
        <w:pStyle w:val="berschrift2"/>
      </w:pPr>
      <w:bookmarkStart w:id="10" w:name="_Toc456598591"/>
      <w:bookmarkStart w:id="11" w:name="_Toc492766845"/>
      <w:r>
        <w:lastRenderedPageBreak/>
        <w:t>Overview</w:t>
      </w:r>
      <w:bookmarkEnd w:id="10"/>
      <w:bookmarkEnd w:id="11"/>
    </w:p>
    <w:p w14:paraId="5A024E1C" w14:textId="3F6A5D4E" w:rsidR="5EE3419D" w:rsidRDefault="5EE3419D" w:rsidP="5EE3419D">
      <w:pPr>
        <w:ind w:left="720"/>
      </w:pPr>
      <w:r>
        <w:t xml:space="preserve">Because we are working at an editable website, we </w:t>
      </w:r>
      <w:proofErr w:type="gramStart"/>
      <w:r>
        <w:t>are in need of</w:t>
      </w:r>
      <w:proofErr w:type="gramEnd"/>
      <w:r>
        <w:t xml:space="preserve"> a client server construction as well as a data storage for information's like passwords and look in data. We also decided to give our customer and statistic overview about what happens on his website. Therefore, we are also in need to safe these kinds of information. This document can also be used to give the newcomers into project as well as the customer an overview about the software architecture of the project is done. Project members can also use this document to look thinks up about how they were decided. Thinks in this document are</w:t>
      </w:r>
      <w:r w:rsidR="00EF1C62">
        <w:t xml:space="preserve"> not</w:t>
      </w:r>
      <w:r>
        <w:t xml:space="preserve"> fix and can change later.</w:t>
      </w:r>
    </w:p>
    <w:p w14:paraId="33364595" w14:textId="1FCE33A2" w:rsidR="5EE3419D" w:rsidRDefault="5EE3419D" w:rsidP="5EE3419D"/>
    <w:p w14:paraId="30BBF076" w14:textId="562E2A74" w:rsidR="00EF4627" w:rsidRPr="00EF4627" w:rsidRDefault="005B12B0" w:rsidP="00EF4627">
      <w:pPr>
        <w:pStyle w:val="InfoBlue"/>
      </w:pPr>
      <w:r>
        <w:t xml:space="preserve">[This subsection describes what the rest of the </w:t>
      </w:r>
      <w:r>
        <w:rPr>
          <w:rStyle w:val="Fett"/>
        </w:rPr>
        <w:t>Software Architecture Document</w:t>
      </w:r>
      <w:r>
        <w:t xml:space="preserve"> contains and explains how the </w:t>
      </w:r>
      <w:r>
        <w:rPr>
          <w:rStyle w:val="Fett"/>
        </w:rPr>
        <w:t xml:space="preserve">Software Architecture </w:t>
      </w:r>
      <w:r w:rsidR="00DC34B0">
        <w:rPr>
          <w:rStyle w:val="Fett"/>
        </w:rPr>
        <w:t>Document</w:t>
      </w:r>
      <w:r>
        <w:t xml:space="preserve"> is organized.]</w:t>
      </w:r>
    </w:p>
    <w:p w14:paraId="47F5DE00" w14:textId="77777777" w:rsidR="00C925DE" w:rsidRPr="00C925DE" w:rsidRDefault="005B12B0" w:rsidP="00C925DE">
      <w:pPr>
        <w:pStyle w:val="berschrift1"/>
      </w:pPr>
      <w:bookmarkStart w:id="12" w:name="_Toc492766846"/>
      <w:r>
        <w:t>Architectural Representation</w:t>
      </w:r>
      <w:bookmarkEnd w:id="12"/>
      <w:r>
        <w:t xml:space="preserve"> </w:t>
      </w:r>
    </w:p>
    <w:p w14:paraId="4D15022C" w14:textId="023328C9" w:rsidR="5D03A93D" w:rsidRDefault="5D03A93D" w:rsidP="5D03A93D">
      <w:pPr>
        <w:ind w:firstLine="720"/>
      </w:pPr>
      <w:r w:rsidRPr="5D03A93D">
        <w:t>We are implementing according to the MVC pattern:</w:t>
      </w:r>
    </w:p>
    <w:p w14:paraId="4E44E234" w14:textId="2F7EB20A" w:rsidR="5D03A93D" w:rsidRDefault="6D372349" w:rsidP="5D03A93D">
      <w:pPr>
        <w:ind w:firstLine="720"/>
        <w:rPr>
          <w:color w:val="FF0000"/>
        </w:rPr>
      </w:pPr>
      <w:r w:rsidRPr="440C38B3">
        <w:rPr>
          <w:color w:val="FF0000"/>
        </w:rPr>
        <w:t>--MVC</w:t>
      </w:r>
      <w:r w:rsidR="28430168" w:rsidRPr="440C38B3">
        <w:rPr>
          <w:color w:val="FF0000"/>
        </w:rPr>
        <w:t>--</w:t>
      </w:r>
    </w:p>
    <w:p w14:paraId="3E5280AA" w14:textId="77777777" w:rsidR="00A94539" w:rsidRDefault="005B12B0">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14:paraId="7E1ECB5A" w14:textId="77777777" w:rsidR="006403E5" w:rsidRPr="006403E5" w:rsidRDefault="005B12B0" w:rsidP="006403E5">
      <w:pPr>
        <w:pStyle w:val="berschrift1"/>
      </w:pPr>
      <w:bookmarkStart w:id="13" w:name="_Toc492766847"/>
      <w:r>
        <w:t>Architectural Goals and Constraints</w:t>
      </w:r>
      <w:bookmarkEnd w:id="13"/>
      <w:r>
        <w:t xml:space="preserve"> </w:t>
      </w:r>
    </w:p>
    <w:p w14:paraId="53DAAB96" w14:textId="501A9E61" w:rsidR="00462D94" w:rsidRDefault="6CFB79AB" w:rsidP="00462D94">
      <w:pPr>
        <w:ind w:firstLine="720"/>
      </w:pPr>
      <w:r>
        <w:t xml:space="preserve">Because our </w:t>
      </w:r>
      <w:r w:rsidR="2D58CF2C">
        <w:t xml:space="preserve">project is </w:t>
      </w:r>
      <w:r w:rsidR="36D93FB5">
        <w:t xml:space="preserve">in the end a </w:t>
      </w:r>
      <w:r w:rsidR="2C20481B">
        <w:t>simple website we use as frontend java script</w:t>
      </w:r>
      <w:r w:rsidR="166961F8">
        <w:t xml:space="preserve">, CSS </w:t>
      </w:r>
      <w:r w:rsidR="61F041C2">
        <w:t>as well as HTML</w:t>
      </w:r>
      <w:r w:rsidR="668DFE8F">
        <w:t>.</w:t>
      </w:r>
    </w:p>
    <w:p w14:paraId="49814865" w14:textId="7C6C3ADB" w:rsidR="004370CC" w:rsidRPr="00462D94" w:rsidRDefault="00EA3A0C" w:rsidP="003B3C91">
      <w:pPr>
        <w:ind w:left="720"/>
      </w:pPr>
      <w:r>
        <w:t>Every Tool which could be used to create a website is basically just an e</w:t>
      </w:r>
      <w:r w:rsidR="00280035">
        <w:t xml:space="preserve">asy way to </w:t>
      </w:r>
      <w:r w:rsidR="00F82D06">
        <w:t>generate</w:t>
      </w:r>
      <w:r w:rsidR="00280035">
        <w:t xml:space="preserve"> some HTML, CSS and Java-Script Code so we decide</w:t>
      </w:r>
      <w:r w:rsidR="003B3C91">
        <w:t>d</w:t>
      </w:r>
      <w:r w:rsidR="00280035">
        <w:t xml:space="preserve"> to </w:t>
      </w:r>
      <w:r w:rsidR="00F82D06">
        <w:t>write the code</w:t>
      </w:r>
      <w:r w:rsidR="005B1AF6">
        <w:t xml:space="preserve"> for the website</w:t>
      </w:r>
      <w:r w:rsidR="00576B6F">
        <w:t xml:space="preserve"> from the startup ourselves</w:t>
      </w:r>
      <w:r w:rsidR="003B3C91">
        <w:t>.</w:t>
      </w:r>
    </w:p>
    <w:p w14:paraId="76D565DE" w14:textId="61F285E0" w:rsidR="25114A5B" w:rsidRDefault="25114A5B" w:rsidP="25114A5B">
      <w:pPr>
        <w:ind w:firstLine="720"/>
      </w:pPr>
    </w:p>
    <w:p w14:paraId="11038583" w14:textId="4CE10F09" w:rsidR="6F4021C3" w:rsidRDefault="6FF83C13" w:rsidP="6F4021C3">
      <w:pPr>
        <w:ind w:firstLine="720"/>
      </w:pPr>
      <w:r>
        <w:t xml:space="preserve">As our backend we use Django. </w:t>
      </w:r>
      <w:r w:rsidR="08AF156A">
        <w:t>Django is a Python</w:t>
      </w:r>
      <w:r w:rsidR="300E09F4">
        <w:t xml:space="preserve"> based </w:t>
      </w:r>
      <w:r w:rsidR="55330673">
        <w:t>free and open-</w:t>
      </w:r>
      <w:r w:rsidR="77AF4741">
        <w:t xml:space="preserve">source web </w:t>
      </w:r>
      <w:r w:rsidR="7CBD96BE">
        <w:t xml:space="preserve">framework. </w:t>
      </w:r>
      <w:r w:rsidR="47CAFA34">
        <w:t xml:space="preserve">The main </w:t>
      </w:r>
      <w:r w:rsidR="013D98A3">
        <w:tab/>
      </w:r>
      <w:r w:rsidR="47CAFA34">
        <w:t xml:space="preserve">goal of Django is to ease the creation of complex, database-driven websites which our website will be. </w:t>
      </w:r>
    </w:p>
    <w:p w14:paraId="6B92DE3E" w14:textId="5A1C9C89" w:rsidR="4CF33C57" w:rsidRDefault="4CF33C57" w:rsidP="4CF33C57">
      <w:pPr>
        <w:ind w:firstLine="720"/>
      </w:pPr>
      <w:r>
        <w:t xml:space="preserve">In our project the </w:t>
      </w:r>
      <w:r w:rsidR="483533F0">
        <w:t xml:space="preserve">webserver will be </w:t>
      </w:r>
      <w:r w:rsidR="46D8018A">
        <w:t>completely implemented with Django.</w:t>
      </w:r>
    </w:p>
    <w:p w14:paraId="3FD002D4" w14:textId="2D3A3595" w:rsidR="17055F8E" w:rsidRDefault="65F17514" w:rsidP="2339DBEF">
      <w:pPr>
        <w:ind w:left="720"/>
      </w:pPr>
      <w:r w:rsidRPr="2339DBEF">
        <w:rPr>
          <w:color w:val="FF0000"/>
        </w:rPr>
        <w:t xml:space="preserve">-- </w:t>
      </w:r>
      <w:r w:rsidR="2040D928" w:rsidRPr="2339DBEF">
        <w:rPr>
          <w:color w:val="FF0000"/>
        </w:rPr>
        <w:t xml:space="preserve">description </w:t>
      </w:r>
      <w:r w:rsidR="674EA77A" w:rsidRPr="2339DBEF">
        <w:rPr>
          <w:color w:val="FF0000"/>
        </w:rPr>
        <w:t xml:space="preserve">about </w:t>
      </w:r>
      <w:r w:rsidR="1EBC6ABC" w:rsidRPr="2339DBEF">
        <w:rPr>
          <w:color w:val="FF0000"/>
        </w:rPr>
        <w:t>these tools</w:t>
      </w:r>
      <w:r w:rsidR="7C1FDE53" w:rsidRPr="2339DBEF">
        <w:rPr>
          <w:color w:val="FF0000"/>
        </w:rPr>
        <w:t xml:space="preserve"> and why we use them </w:t>
      </w:r>
      <w:r w:rsidRPr="2339DBEF">
        <w:rPr>
          <w:color w:val="FF0000"/>
        </w:rPr>
        <w:t>--</w:t>
      </w:r>
    </w:p>
    <w:p w14:paraId="7E6C347A" w14:textId="77777777" w:rsidR="00A94539" w:rsidRDefault="005B12B0">
      <w:pPr>
        <w:pStyle w:val="InfoBlue"/>
      </w:pPr>
      <w: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w:t>
      </w:r>
      <w:proofErr w:type="gramStart"/>
      <w:r>
        <w:t>apply:</w:t>
      </w:r>
      <w:proofErr w:type="gramEnd"/>
      <w:r>
        <w:t xml:space="preserve"> design and implementation strategy, development tools, team structure, schedule, legacy code, and so on.]</w:t>
      </w:r>
    </w:p>
    <w:p w14:paraId="18262508" w14:textId="77777777" w:rsidR="00241410" w:rsidRPr="00241410" w:rsidRDefault="005B12B0" w:rsidP="00241410">
      <w:pPr>
        <w:pStyle w:val="berschrift1"/>
      </w:pPr>
      <w:bookmarkStart w:id="14" w:name="_Toc492766848"/>
      <w:r>
        <w:lastRenderedPageBreak/>
        <w:t>Use-Case View</w:t>
      </w:r>
      <w:bookmarkEnd w:id="14"/>
      <w:r>
        <w:t xml:space="preserve"> </w:t>
      </w:r>
    </w:p>
    <w:p w14:paraId="0AF906E6" w14:textId="6DB239EA" w:rsidR="671BE87C" w:rsidRDefault="005B12B0" w:rsidP="625DE015">
      <w:pPr>
        <w:ind w:left="720"/>
      </w:pPr>
      <w:r w:rsidRPr="005266DF">
        <w:rPr>
          <w:noProof/>
        </w:rPr>
        <w:drawing>
          <wp:inline distT="0" distB="0" distL="0" distR="0" wp14:anchorId="58807CF5" wp14:editId="679F84B0">
            <wp:extent cx="5963285" cy="5931535"/>
            <wp:effectExtent l="0" t="0" r="0" b="0"/>
            <wp:docPr id="1" name="Picture 22504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401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3285" cy="5931535"/>
                    </a:xfrm>
                    <a:prstGeom prst="rect">
                      <a:avLst/>
                    </a:prstGeom>
                    <a:noFill/>
                    <a:ln>
                      <a:noFill/>
                    </a:ln>
                  </pic:spPr>
                </pic:pic>
              </a:graphicData>
            </a:graphic>
          </wp:inline>
        </w:drawing>
      </w:r>
    </w:p>
    <w:p w14:paraId="0A676F5D" w14:textId="77777777" w:rsidR="00A94539" w:rsidRDefault="005B12B0">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3D27F2E4" w14:textId="77777777" w:rsidR="00942C99" w:rsidRDefault="005B12B0" w:rsidP="00BD516F">
      <w:pPr>
        <w:pStyle w:val="berschrift2"/>
      </w:pPr>
      <w:bookmarkStart w:id="15" w:name="_Toc492766849"/>
      <w:r>
        <w:t>Use-Case Realizations</w:t>
      </w:r>
      <w:bookmarkEnd w:id="15"/>
    </w:p>
    <w:p w14:paraId="2044F29A" w14:textId="5C861556" w:rsidR="00942C99" w:rsidRDefault="005B12B0" w:rsidP="00BD516F">
      <w:pPr>
        <w:pStyle w:val="InfoBlue"/>
      </w:pPr>
      <w:r>
        <w:t xml:space="preserve">[This section illustrates how the software actually works by giving a few selected use-case (or scenario) </w:t>
      </w:r>
      <w:proofErr w:type="gramStart"/>
      <w:r>
        <w:t>realizations, and</w:t>
      </w:r>
      <w:proofErr w:type="gramEnd"/>
      <w:r>
        <w:t xml:space="preserve"> explains how the various design model elements contribute to their functionality.]</w:t>
      </w:r>
    </w:p>
    <w:p w14:paraId="26E99147" w14:textId="77777777" w:rsidR="009969DC" w:rsidRDefault="009969DC" w:rsidP="009969DC">
      <w:pPr>
        <w:pStyle w:val="Textkrper"/>
      </w:pPr>
    </w:p>
    <w:p w14:paraId="16FF9053" w14:textId="77777777" w:rsidR="009969DC" w:rsidRPr="009969DC" w:rsidRDefault="009969DC" w:rsidP="009969DC">
      <w:pPr>
        <w:pStyle w:val="Textkrper"/>
      </w:pPr>
    </w:p>
    <w:p w14:paraId="6C33FA18" w14:textId="11B2E7D6" w:rsidR="00BD516F" w:rsidRPr="00281213" w:rsidRDefault="00A456DC" w:rsidP="005C3304">
      <w:pPr>
        <w:pStyle w:val="berschrift3"/>
        <w:rPr>
          <w:b/>
          <w:bCs/>
          <w:i w:val="0"/>
          <w:iCs/>
        </w:rPr>
      </w:pPr>
      <w:r w:rsidRPr="00281213">
        <w:rPr>
          <w:b/>
          <w:bCs/>
          <w:i w:val="0"/>
          <w:iCs/>
        </w:rPr>
        <w:lastRenderedPageBreak/>
        <w:t xml:space="preserve">UC </w:t>
      </w:r>
      <w:r w:rsidR="005E0686" w:rsidRPr="00281213">
        <w:rPr>
          <w:b/>
          <w:bCs/>
          <w:i w:val="0"/>
          <w:iCs/>
        </w:rPr>
        <w:t xml:space="preserve">Get </w:t>
      </w:r>
      <w:r w:rsidR="008B3D0D" w:rsidRPr="00281213">
        <w:rPr>
          <w:b/>
          <w:bCs/>
          <w:i w:val="0"/>
          <w:iCs/>
        </w:rPr>
        <w:t>Site-Statistics</w:t>
      </w:r>
    </w:p>
    <w:p w14:paraId="21BD48EC" w14:textId="67AD8B11" w:rsidR="008B3D0D" w:rsidRDefault="008B3D0D" w:rsidP="008B3D0D">
      <w:pPr>
        <w:ind w:left="720"/>
      </w:pPr>
    </w:p>
    <w:p w14:paraId="66D851EF" w14:textId="4DC5D0DF" w:rsidR="00281213" w:rsidRPr="00281213" w:rsidRDefault="006E6261" w:rsidP="00281213">
      <w:pPr>
        <w:numPr>
          <w:ilvl w:val="0"/>
          <w:numId w:val="3"/>
        </w:numPr>
        <w:rPr>
          <w:b/>
          <w:bCs/>
          <w:i/>
          <w:iCs/>
        </w:rPr>
      </w:pPr>
      <w:r w:rsidRPr="00281213">
        <w:rPr>
          <w:b/>
          <w:bCs/>
          <w:i/>
          <w:iCs/>
        </w:rPr>
        <w:t xml:space="preserve">Brief </w:t>
      </w:r>
      <w:r w:rsidR="00091DA2" w:rsidRPr="00281213">
        <w:rPr>
          <w:b/>
          <w:bCs/>
          <w:i/>
          <w:iCs/>
        </w:rPr>
        <w:t xml:space="preserve">Description: </w:t>
      </w:r>
    </w:p>
    <w:p w14:paraId="75D37006" w14:textId="6334D6A0" w:rsidR="00091DA2" w:rsidRDefault="00FD19AE" w:rsidP="00091DA2">
      <w:pPr>
        <w:ind w:left="1080"/>
      </w:pPr>
      <w:r>
        <w:t xml:space="preserve">The </w:t>
      </w:r>
      <w:r w:rsidR="00C86780">
        <w:t xml:space="preserve">user </w:t>
      </w:r>
      <w:r w:rsidR="00BE7074">
        <w:t xml:space="preserve">is logged in </w:t>
      </w:r>
      <w:r w:rsidR="00D83668">
        <w:t>on the Admin-Section</w:t>
      </w:r>
      <w:r w:rsidR="00AD1257">
        <w:t xml:space="preserve"> and clicks on Site-Statistics</w:t>
      </w:r>
      <w:r w:rsidR="00A97FD3">
        <w:t>.</w:t>
      </w:r>
      <w:r w:rsidR="001A3210">
        <w:t xml:space="preserve"> </w:t>
      </w:r>
      <w:r w:rsidR="007D684C">
        <w:t>A</w:t>
      </w:r>
      <w:r w:rsidR="00990F88">
        <w:t xml:space="preserve"> </w:t>
      </w:r>
      <w:r w:rsidR="00CD0368">
        <w:t>new site</w:t>
      </w:r>
      <w:r w:rsidR="00F97BD6">
        <w:t xml:space="preserve"> </w:t>
      </w:r>
      <w:proofErr w:type="gramStart"/>
      <w:r w:rsidR="00F97BD6">
        <w:t>opens up</w:t>
      </w:r>
      <w:proofErr w:type="gramEnd"/>
      <w:r w:rsidR="00990F88">
        <w:t xml:space="preserve"> </w:t>
      </w:r>
      <w:r w:rsidR="00323D0F">
        <w:t xml:space="preserve">which shows </w:t>
      </w:r>
      <w:r w:rsidR="00DB0DA2">
        <w:t xml:space="preserve">the user </w:t>
      </w:r>
      <w:r w:rsidR="00574FAE">
        <w:t xml:space="preserve">all necessary statistics </w:t>
      </w:r>
      <w:r w:rsidR="00DB0DA2">
        <w:t>about what happens on his website</w:t>
      </w:r>
    </w:p>
    <w:p w14:paraId="184FDF73" w14:textId="77777777" w:rsidR="00281213" w:rsidRDefault="00281213" w:rsidP="00091DA2">
      <w:pPr>
        <w:ind w:left="1080"/>
      </w:pPr>
    </w:p>
    <w:p w14:paraId="5AD5A277" w14:textId="2ECA580D" w:rsidR="00792454" w:rsidRDefault="00792454" w:rsidP="00792454"/>
    <w:p w14:paraId="4800184A" w14:textId="77777777" w:rsidR="00281213" w:rsidRPr="00281213" w:rsidRDefault="0052738F" w:rsidP="00281213">
      <w:pPr>
        <w:numPr>
          <w:ilvl w:val="0"/>
          <w:numId w:val="3"/>
        </w:numPr>
        <w:rPr>
          <w:b/>
          <w:bCs/>
          <w:i/>
          <w:iCs/>
        </w:rPr>
      </w:pPr>
      <w:r w:rsidRPr="00281213">
        <w:rPr>
          <w:b/>
          <w:bCs/>
          <w:i/>
          <w:iCs/>
        </w:rPr>
        <w:t>Activity Diagram</w:t>
      </w:r>
      <w:r w:rsidR="005B71A3" w:rsidRPr="00281213">
        <w:rPr>
          <w:b/>
          <w:bCs/>
          <w:i/>
          <w:iCs/>
        </w:rPr>
        <w:t>:</w:t>
      </w:r>
    </w:p>
    <w:p w14:paraId="26FBB481" w14:textId="6EAC0D1C" w:rsidR="00BE2C80" w:rsidRPr="00281213" w:rsidRDefault="00591ED4" w:rsidP="00281213">
      <w:pPr>
        <w:ind w:left="1080"/>
        <w:rPr>
          <w:i/>
          <w:iCs/>
        </w:rPr>
      </w:pPr>
      <w:hyperlink r:id="rId20" w:history="1">
        <w:r w:rsidR="00281213" w:rsidRPr="00BB07C4">
          <w:rPr>
            <w:rStyle w:val="Hyperlink"/>
          </w:rPr>
          <w:t>https://github.com/IkindoWebEdit/ikindo-docs/blob/main/ActivityDiagram_ViewSiteStatistics.png</w:t>
        </w:r>
      </w:hyperlink>
    </w:p>
    <w:p w14:paraId="3FE41DD2" w14:textId="77777777" w:rsidR="00455362" w:rsidRDefault="00455362" w:rsidP="00821517"/>
    <w:p w14:paraId="3FEB5731" w14:textId="77777777" w:rsidR="005966E5" w:rsidRDefault="005966E5" w:rsidP="005966E5">
      <w:pPr>
        <w:ind w:left="1080"/>
      </w:pPr>
    </w:p>
    <w:p w14:paraId="594A0E33" w14:textId="418B7246" w:rsidR="00281213" w:rsidRPr="00281213" w:rsidRDefault="00101143" w:rsidP="00281213">
      <w:pPr>
        <w:numPr>
          <w:ilvl w:val="0"/>
          <w:numId w:val="3"/>
        </w:numPr>
        <w:rPr>
          <w:b/>
          <w:bCs/>
          <w:i/>
          <w:iCs/>
        </w:rPr>
      </w:pPr>
      <w:proofErr w:type="gramStart"/>
      <w:r w:rsidRPr="00281213">
        <w:rPr>
          <w:b/>
          <w:bCs/>
          <w:i/>
          <w:iCs/>
        </w:rPr>
        <w:t>.feature</w:t>
      </w:r>
      <w:proofErr w:type="gramEnd"/>
      <w:r w:rsidRPr="00281213">
        <w:rPr>
          <w:b/>
          <w:bCs/>
          <w:i/>
          <w:iCs/>
        </w:rPr>
        <w:t xml:space="preserve"> File</w:t>
      </w:r>
      <w:r w:rsidR="00455362" w:rsidRPr="00281213">
        <w:rPr>
          <w:b/>
          <w:bCs/>
          <w:i/>
          <w:iCs/>
        </w:rPr>
        <w:t>:</w:t>
      </w:r>
    </w:p>
    <w:p w14:paraId="364CA520" w14:textId="54419153" w:rsidR="00455362" w:rsidRDefault="00591ED4" w:rsidP="00455362">
      <w:pPr>
        <w:ind w:left="1080"/>
        <w:rPr>
          <w:rStyle w:val="Hyperlink"/>
        </w:rPr>
      </w:pPr>
      <w:hyperlink r:id="rId21">
        <w:r w:rsidR="08AF156A" w:rsidRPr="08AF156A">
          <w:rPr>
            <w:rStyle w:val="Hyperlink"/>
          </w:rPr>
          <w:t>https://github.com/IkindoWebEdit/ikindo-docs/blob/main/Narrative_SiteStatistics.png</w:t>
        </w:r>
      </w:hyperlink>
    </w:p>
    <w:p w14:paraId="08435366" w14:textId="77777777" w:rsidR="003C772D" w:rsidRDefault="003C772D" w:rsidP="00455362">
      <w:pPr>
        <w:ind w:left="1080"/>
        <w:rPr>
          <w:rStyle w:val="Hyperlink"/>
        </w:rPr>
      </w:pPr>
    </w:p>
    <w:p w14:paraId="3AABA082" w14:textId="77777777" w:rsidR="003C772D" w:rsidRDefault="003C772D" w:rsidP="00455362">
      <w:pPr>
        <w:ind w:left="1080"/>
        <w:rPr>
          <w:rStyle w:val="Hyperlink"/>
        </w:rPr>
      </w:pPr>
    </w:p>
    <w:p w14:paraId="29878BF5" w14:textId="20B16903" w:rsidR="00B3781D" w:rsidRPr="00281213" w:rsidRDefault="00C41D05" w:rsidP="00B3781D">
      <w:pPr>
        <w:pStyle w:val="berschrift3"/>
        <w:rPr>
          <w:b/>
          <w:bCs/>
          <w:i w:val="0"/>
          <w:iCs/>
        </w:rPr>
      </w:pPr>
      <w:r w:rsidRPr="00281213">
        <w:rPr>
          <w:b/>
          <w:bCs/>
          <w:i w:val="0"/>
          <w:iCs/>
        </w:rPr>
        <w:t xml:space="preserve">UC </w:t>
      </w:r>
      <w:r w:rsidR="00F114E5" w:rsidRPr="00281213">
        <w:rPr>
          <w:b/>
          <w:bCs/>
          <w:i w:val="0"/>
          <w:iCs/>
        </w:rPr>
        <w:t xml:space="preserve">View </w:t>
      </w:r>
      <w:r w:rsidR="007C756D" w:rsidRPr="00281213">
        <w:rPr>
          <w:b/>
          <w:bCs/>
          <w:i w:val="0"/>
          <w:iCs/>
        </w:rPr>
        <w:t>HTML</w:t>
      </w:r>
      <w:r w:rsidR="00463298" w:rsidRPr="00281213">
        <w:rPr>
          <w:b/>
          <w:bCs/>
          <w:i w:val="0"/>
          <w:iCs/>
        </w:rPr>
        <w:t>-</w:t>
      </w:r>
      <w:r w:rsidR="007C756D" w:rsidRPr="00281213">
        <w:rPr>
          <w:b/>
          <w:bCs/>
          <w:i w:val="0"/>
          <w:iCs/>
        </w:rPr>
        <w:t>Editor</w:t>
      </w:r>
    </w:p>
    <w:p w14:paraId="3F4366C6" w14:textId="77777777" w:rsidR="00B3781D" w:rsidRDefault="00B3781D" w:rsidP="00B3781D"/>
    <w:p w14:paraId="34FDF45B" w14:textId="2D874F7C" w:rsidR="00281213" w:rsidRPr="00281213" w:rsidRDefault="00281213" w:rsidP="00281213">
      <w:pPr>
        <w:numPr>
          <w:ilvl w:val="0"/>
          <w:numId w:val="3"/>
        </w:numPr>
        <w:rPr>
          <w:b/>
          <w:bCs/>
          <w:i/>
          <w:iCs/>
        </w:rPr>
      </w:pPr>
      <w:r w:rsidRPr="00281213">
        <w:rPr>
          <w:b/>
          <w:bCs/>
          <w:i/>
          <w:iCs/>
        </w:rPr>
        <w:t>Brief Description:</w:t>
      </w:r>
    </w:p>
    <w:p w14:paraId="510CA451" w14:textId="40D8ADAB" w:rsidR="00B3781D" w:rsidRDefault="00B3781D" w:rsidP="00281213">
      <w:pPr>
        <w:ind w:left="1080"/>
      </w:pPr>
      <w:r>
        <w:t xml:space="preserve">The user is logged in </w:t>
      </w:r>
      <w:r w:rsidR="00C508F2">
        <w:t>on the Admin-Section</w:t>
      </w:r>
      <w:r w:rsidR="000C7174">
        <w:t xml:space="preserve"> and clicks on </w:t>
      </w:r>
      <w:r w:rsidR="002D05E3">
        <w:t xml:space="preserve">HTML-Editor. A new site with a text-editor </w:t>
      </w:r>
      <w:proofErr w:type="gramStart"/>
      <w:r w:rsidR="002D05E3">
        <w:t>opens up</w:t>
      </w:r>
      <w:proofErr w:type="gramEnd"/>
      <w:r w:rsidR="002D05E3">
        <w:t>, in which the HTML-Code</w:t>
      </w:r>
      <w:r w:rsidR="003B71F5">
        <w:t xml:space="preserve"> itse</w:t>
      </w:r>
      <w:r w:rsidR="00CF194A">
        <w:t>lf</w:t>
      </w:r>
      <w:r w:rsidR="002D05E3">
        <w:t xml:space="preserve"> </w:t>
      </w:r>
      <w:r w:rsidR="00F17D34">
        <w:t xml:space="preserve">can be edited </w:t>
      </w:r>
      <w:r w:rsidR="00CF194A">
        <w:t>textually.</w:t>
      </w:r>
    </w:p>
    <w:p w14:paraId="1D33BA0E" w14:textId="323C76DF" w:rsidR="00833FA3" w:rsidRDefault="00833FA3" w:rsidP="00833FA3"/>
    <w:p w14:paraId="0731E40F" w14:textId="47E475AA" w:rsidR="00281213" w:rsidRPr="00281213" w:rsidRDefault="003C50F8" w:rsidP="00281213">
      <w:pPr>
        <w:numPr>
          <w:ilvl w:val="0"/>
          <w:numId w:val="3"/>
        </w:numPr>
        <w:rPr>
          <w:b/>
          <w:bCs/>
          <w:i/>
          <w:iCs/>
        </w:rPr>
      </w:pPr>
      <w:r w:rsidRPr="00281213">
        <w:rPr>
          <w:b/>
          <w:bCs/>
          <w:i/>
          <w:iCs/>
        </w:rPr>
        <w:t>Activity Diagram:</w:t>
      </w:r>
    </w:p>
    <w:p w14:paraId="12291784" w14:textId="192CBECF" w:rsidR="00713347" w:rsidRDefault="00591ED4" w:rsidP="00713347">
      <w:pPr>
        <w:ind w:left="1080"/>
      </w:pPr>
      <w:hyperlink r:id="rId22" w:history="1">
        <w:r w:rsidR="00713347" w:rsidRPr="00BB07C4">
          <w:rPr>
            <w:rStyle w:val="Hyperlink"/>
          </w:rPr>
          <w:t>https://github.com/IkindoWebEdit/ikindo-docs/blob/main/ActivityDiagram_ViewHTMLEditor.png</w:t>
        </w:r>
      </w:hyperlink>
    </w:p>
    <w:p w14:paraId="045C5266" w14:textId="77777777" w:rsidR="00713347" w:rsidRDefault="00713347" w:rsidP="00713347">
      <w:pPr>
        <w:ind w:left="1080"/>
      </w:pPr>
    </w:p>
    <w:p w14:paraId="29F8BC10" w14:textId="77777777" w:rsidR="003C50F8" w:rsidRDefault="003C50F8" w:rsidP="003C50F8">
      <w:pPr>
        <w:pStyle w:val="Listenabsatz"/>
      </w:pPr>
    </w:p>
    <w:p w14:paraId="3D441834" w14:textId="47B0191F" w:rsidR="00281213" w:rsidRPr="00281213" w:rsidRDefault="003C50F8" w:rsidP="00281213">
      <w:pPr>
        <w:numPr>
          <w:ilvl w:val="0"/>
          <w:numId w:val="3"/>
        </w:numPr>
        <w:rPr>
          <w:b/>
          <w:bCs/>
          <w:i/>
          <w:iCs/>
        </w:rPr>
      </w:pPr>
      <w:proofErr w:type="gramStart"/>
      <w:r w:rsidRPr="00281213">
        <w:rPr>
          <w:b/>
          <w:bCs/>
          <w:i/>
          <w:iCs/>
        </w:rPr>
        <w:t>.feature</w:t>
      </w:r>
      <w:proofErr w:type="gramEnd"/>
      <w:r w:rsidRPr="00281213">
        <w:rPr>
          <w:b/>
          <w:bCs/>
          <w:i/>
          <w:iCs/>
        </w:rPr>
        <w:t xml:space="preserve"> File</w:t>
      </w:r>
      <w:r w:rsidR="00281213" w:rsidRPr="00281213">
        <w:rPr>
          <w:b/>
          <w:bCs/>
          <w:i/>
          <w:iCs/>
        </w:rPr>
        <w:t>:</w:t>
      </w:r>
    </w:p>
    <w:p w14:paraId="56DBF30B" w14:textId="03EFF1B6" w:rsidR="009969DC" w:rsidRDefault="00591ED4" w:rsidP="009969DC">
      <w:pPr>
        <w:ind w:left="1080"/>
      </w:pPr>
      <w:hyperlink r:id="rId23" w:history="1">
        <w:r w:rsidR="009969DC" w:rsidRPr="00BB07C4">
          <w:rPr>
            <w:rStyle w:val="Hyperlink"/>
          </w:rPr>
          <w:t>https://github.com/IkindoWebEdit/ikindo-docs/blob/main/Narrative_HTMLEditor.png</w:t>
        </w:r>
      </w:hyperlink>
    </w:p>
    <w:p w14:paraId="519E2D1F" w14:textId="77777777" w:rsidR="009969DC" w:rsidRPr="00B3781D" w:rsidRDefault="009969DC" w:rsidP="009969DC">
      <w:pPr>
        <w:ind w:left="1080"/>
      </w:pPr>
    </w:p>
    <w:p w14:paraId="33E986AF" w14:textId="77777777" w:rsidR="00821517" w:rsidRDefault="00821517" w:rsidP="00455362">
      <w:pPr>
        <w:ind w:left="1080"/>
      </w:pPr>
    </w:p>
    <w:p w14:paraId="74BD40F2" w14:textId="77777777" w:rsidR="00821517" w:rsidRDefault="00821517" w:rsidP="00455362">
      <w:pPr>
        <w:ind w:left="1080"/>
      </w:pPr>
    </w:p>
    <w:p w14:paraId="05211BAC" w14:textId="2F284567" w:rsidR="00821517" w:rsidRPr="00281213" w:rsidRDefault="00C4189E" w:rsidP="00210AB4">
      <w:pPr>
        <w:pStyle w:val="berschrift3"/>
        <w:rPr>
          <w:b/>
          <w:bCs/>
          <w:i w:val="0"/>
          <w:iCs/>
        </w:rPr>
      </w:pPr>
      <w:r w:rsidRPr="00281213">
        <w:rPr>
          <w:b/>
          <w:bCs/>
          <w:i w:val="0"/>
          <w:iCs/>
        </w:rPr>
        <w:t xml:space="preserve">UC Get </w:t>
      </w:r>
      <w:r w:rsidR="00DB08A9" w:rsidRPr="00281213">
        <w:rPr>
          <w:b/>
          <w:bCs/>
          <w:i w:val="0"/>
          <w:iCs/>
        </w:rPr>
        <w:t>Graphica</w:t>
      </w:r>
      <w:r w:rsidR="00B3781D" w:rsidRPr="00281213">
        <w:rPr>
          <w:b/>
          <w:bCs/>
          <w:i w:val="0"/>
          <w:iCs/>
        </w:rPr>
        <w:t>l-</w:t>
      </w:r>
      <w:r w:rsidR="00DB08A9" w:rsidRPr="00281213">
        <w:rPr>
          <w:b/>
          <w:bCs/>
          <w:i w:val="0"/>
          <w:iCs/>
        </w:rPr>
        <w:t>Editor</w:t>
      </w:r>
    </w:p>
    <w:p w14:paraId="2E61A1F7" w14:textId="6F66E485" w:rsidR="00E16F81" w:rsidRDefault="00E16F81" w:rsidP="00210AB4">
      <w:pPr>
        <w:ind w:left="720"/>
      </w:pPr>
    </w:p>
    <w:p w14:paraId="4749A5B5" w14:textId="0D32405C" w:rsidR="00210AB4" w:rsidRPr="00281213" w:rsidRDefault="00E05BF8" w:rsidP="00B22EEF">
      <w:pPr>
        <w:numPr>
          <w:ilvl w:val="0"/>
          <w:numId w:val="3"/>
        </w:numPr>
        <w:rPr>
          <w:b/>
          <w:bCs/>
          <w:i/>
          <w:iCs/>
        </w:rPr>
      </w:pPr>
      <w:r w:rsidRPr="00281213">
        <w:rPr>
          <w:b/>
          <w:bCs/>
          <w:i/>
          <w:iCs/>
        </w:rPr>
        <w:t>Brief Des</w:t>
      </w:r>
      <w:r w:rsidR="00D72086" w:rsidRPr="00281213">
        <w:rPr>
          <w:b/>
          <w:bCs/>
          <w:i/>
          <w:iCs/>
        </w:rPr>
        <w:t>cription</w:t>
      </w:r>
      <w:r w:rsidR="003B728B" w:rsidRPr="00281213">
        <w:rPr>
          <w:b/>
          <w:bCs/>
          <w:i/>
          <w:iCs/>
        </w:rPr>
        <w:t>:</w:t>
      </w:r>
    </w:p>
    <w:p w14:paraId="38334C37" w14:textId="4EE2A692" w:rsidR="00CC0A56" w:rsidRDefault="00CC0A56" w:rsidP="00CC0A56">
      <w:pPr>
        <w:ind w:left="1080"/>
      </w:pPr>
      <w:r>
        <w:t>The user is logged in on the Admin-Section and clicks on</w:t>
      </w:r>
      <w:r w:rsidR="003B7C6D">
        <w:t xml:space="preserve"> Graphical-Editor</w:t>
      </w:r>
      <w:r w:rsidR="00AA1339">
        <w:t xml:space="preserve">. The </w:t>
      </w:r>
      <w:r w:rsidR="00190E76">
        <w:t xml:space="preserve">site with the </w:t>
      </w:r>
      <w:r w:rsidR="001D7D23">
        <w:t xml:space="preserve">editor </w:t>
      </w:r>
      <w:proofErr w:type="gramStart"/>
      <w:r w:rsidR="001D7D23">
        <w:t>opens up</w:t>
      </w:r>
      <w:proofErr w:type="gramEnd"/>
      <w:r w:rsidR="001D7D23">
        <w:t xml:space="preserve"> and </w:t>
      </w:r>
      <w:r w:rsidR="00DB0A4B">
        <w:t>gives the user several</w:t>
      </w:r>
      <w:r w:rsidR="007578C8" w:rsidRPr="007578C8">
        <w:t xml:space="preserve"> </w:t>
      </w:r>
      <w:r w:rsidR="00462D94">
        <w:t xml:space="preserve">(and </w:t>
      </w:r>
      <w:r w:rsidR="009F7A88">
        <w:t>easy to use</w:t>
      </w:r>
      <w:r w:rsidR="00462D94">
        <w:t>)</w:t>
      </w:r>
      <w:r w:rsidR="009F7A88">
        <w:t xml:space="preserve"> </w:t>
      </w:r>
      <w:r w:rsidR="007578C8">
        <w:t xml:space="preserve">opportunities </w:t>
      </w:r>
      <w:r w:rsidR="00DB0A4B">
        <w:t xml:space="preserve">to edit </w:t>
      </w:r>
      <w:r w:rsidR="007578C8">
        <w:t>his website</w:t>
      </w:r>
      <w:r w:rsidR="00462D94">
        <w:t>.</w:t>
      </w:r>
    </w:p>
    <w:p w14:paraId="4A688EF4" w14:textId="77777777" w:rsidR="00142D33" w:rsidRDefault="00142D33" w:rsidP="00142D33">
      <w:pPr>
        <w:ind w:left="1080"/>
      </w:pPr>
    </w:p>
    <w:p w14:paraId="41CC07CF" w14:textId="488D1C1F" w:rsidR="00C575BD" w:rsidRPr="00281213" w:rsidRDefault="00C575BD" w:rsidP="00B22EEF">
      <w:pPr>
        <w:numPr>
          <w:ilvl w:val="0"/>
          <w:numId w:val="3"/>
        </w:numPr>
        <w:rPr>
          <w:b/>
          <w:bCs/>
          <w:i/>
          <w:iCs/>
        </w:rPr>
      </w:pPr>
      <w:r w:rsidRPr="00281213">
        <w:rPr>
          <w:b/>
          <w:bCs/>
          <w:i/>
          <w:iCs/>
        </w:rPr>
        <w:t>Activity Diagram:</w:t>
      </w:r>
    </w:p>
    <w:p w14:paraId="68624FC8" w14:textId="46657CEC" w:rsidR="00142D33" w:rsidRDefault="00591ED4" w:rsidP="002F0C3A">
      <w:pPr>
        <w:pStyle w:val="Listenabsatz"/>
        <w:ind w:left="1080"/>
      </w:pPr>
      <w:hyperlink r:id="rId24" w:history="1">
        <w:r w:rsidR="002F0C3A" w:rsidRPr="00BB07C4">
          <w:rPr>
            <w:rStyle w:val="Hyperlink"/>
          </w:rPr>
          <w:t>https://github.com/IkindoWebEdit/ikindo-docs/blob/main/ActivityDiagram_ViewGraphicalEditor.png</w:t>
        </w:r>
      </w:hyperlink>
    </w:p>
    <w:p w14:paraId="3CDD7726" w14:textId="77777777" w:rsidR="002F0C3A" w:rsidRDefault="002F0C3A" w:rsidP="002F0C3A">
      <w:pPr>
        <w:pStyle w:val="Listenabsatz"/>
        <w:ind w:left="1080"/>
      </w:pPr>
    </w:p>
    <w:p w14:paraId="4C1BFA68" w14:textId="77777777" w:rsidR="00142D33" w:rsidRDefault="00142D33" w:rsidP="00142D33">
      <w:pPr>
        <w:ind w:left="1080"/>
      </w:pPr>
    </w:p>
    <w:p w14:paraId="12832D32" w14:textId="736852CE" w:rsidR="00C575BD" w:rsidRPr="00281213" w:rsidRDefault="00142D33" w:rsidP="00B22EEF">
      <w:pPr>
        <w:numPr>
          <w:ilvl w:val="0"/>
          <w:numId w:val="3"/>
        </w:numPr>
        <w:rPr>
          <w:b/>
          <w:bCs/>
          <w:i/>
          <w:iCs/>
        </w:rPr>
      </w:pPr>
      <w:proofErr w:type="gramStart"/>
      <w:r w:rsidRPr="00281213">
        <w:rPr>
          <w:b/>
          <w:bCs/>
          <w:i/>
          <w:iCs/>
        </w:rPr>
        <w:t>.feature</w:t>
      </w:r>
      <w:proofErr w:type="gramEnd"/>
      <w:r w:rsidRPr="00281213">
        <w:rPr>
          <w:b/>
          <w:bCs/>
          <w:i/>
          <w:iCs/>
        </w:rPr>
        <w:t xml:space="preserve"> File:</w:t>
      </w:r>
    </w:p>
    <w:p w14:paraId="0D8B9059" w14:textId="6862F52F" w:rsidR="00467453" w:rsidRDefault="00591ED4" w:rsidP="00467453">
      <w:pPr>
        <w:ind w:left="1080"/>
      </w:pPr>
      <w:hyperlink r:id="rId25" w:history="1">
        <w:r w:rsidR="00467453" w:rsidRPr="00BB07C4">
          <w:rPr>
            <w:rStyle w:val="Hyperlink"/>
          </w:rPr>
          <w:t>https://github.com/IkindoWebEdit/ikindo-docs/blob/main/Narrative_GraphicalEditor.png</w:t>
        </w:r>
      </w:hyperlink>
    </w:p>
    <w:p w14:paraId="7A3894EF" w14:textId="77777777" w:rsidR="00467453" w:rsidRDefault="00467453" w:rsidP="00467453">
      <w:pPr>
        <w:ind w:left="1080"/>
      </w:pPr>
    </w:p>
    <w:p w14:paraId="492849C9" w14:textId="77777777" w:rsidR="00A94539" w:rsidRDefault="005B12B0">
      <w:pPr>
        <w:pStyle w:val="berschrift1"/>
      </w:pPr>
      <w:bookmarkStart w:id="16" w:name="_Toc492766850"/>
      <w:r>
        <w:t>Logical View</w:t>
      </w:r>
      <w:bookmarkEnd w:id="16"/>
      <w:r>
        <w:t xml:space="preserve"> </w:t>
      </w:r>
    </w:p>
    <w:p w14:paraId="29A374CB" w14:textId="77777777" w:rsidR="00A94539" w:rsidRDefault="005B12B0">
      <w:pPr>
        <w:pStyle w:val="InfoBlue"/>
      </w:pPr>
      <w:r>
        <w:t xml:space="preserve">[This section describes the architecturally significant parts of the </w:t>
      </w:r>
      <w:r w:rsidRPr="4C060FC1">
        <w:rPr>
          <w:color w:val="FF0000"/>
        </w:rPr>
        <w:t>design model</w:t>
      </w:r>
      <w:r>
        <w:t>,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7EC4623D" w14:textId="77777777" w:rsidR="00A94539" w:rsidRDefault="005B12B0">
      <w:pPr>
        <w:pStyle w:val="berschrift2"/>
      </w:pPr>
      <w:bookmarkStart w:id="17" w:name="_Toc492766851"/>
      <w:r>
        <w:lastRenderedPageBreak/>
        <w:t>Overview</w:t>
      </w:r>
      <w:bookmarkEnd w:id="17"/>
    </w:p>
    <w:p w14:paraId="4EF9BDD6" w14:textId="113BD5D6" w:rsidR="00A94539" w:rsidRDefault="005B12B0">
      <w:pPr>
        <w:pStyle w:val="InfoBlue"/>
      </w:pPr>
      <w:r>
        <w:t>[This subsection describes the overall decomposition of the design model in terms of its package hierarchy and layers.]</w:t>
      </w:r>
    </w:p>
    <w:p w14:paraId="3F8723F8" w14:textId="66E3549C" w:rsidR="00EF1C62" w:rsidRPr="00EF1C62" w:rsidRDefault="00EF1C62" w:rsidP="00EF1C62">
      <w:pPr>
        <w:pStyle w:val="Textkrper"/>
      </w:pPr>
      <w:r>
        <w:t>n\a</w:t>
      </w:r>
    </w:p>
    <w:p w14:paraId="5DF4A85C" w14:textId="1AAF435C" w:rsidR="00FB2529" w:rsidRPr="00FB2529" w:rsidRDefault="005B12B0" w:rsidP="00FB2529">
      <w:pPr>
        <w:pStyle w:val="berschrift2"/>
      </w:pPr>
      <w:bookmarkStart w:id="18" w:name="_Toc492766852"/>
      <w:r>
        <w:t>Architecturally Significant Design Packages</w:t>
      </w:r>
      <w:bookmarkEnd w:id="18"/>
    </w:p>
    <w:p w14:paraId="49118BAE" w14:textId="39E6D114" w:rsidR="009A29A6" w:rsidRDefault="005B12B0" w:rsidP="0031626C">
      <w:r>
        <w:rPr>
          <w:noProof/>
        </w:rPr>
        <w:drawing>
          <wp:anchor distT="0" distB="0" distL="114300" distR="114300" simplePos="0" relativeHeight="251658240" behindDoc="1" locked="0" layoutInCell="1" allowOverlap="1" wp14:anchorId="4AC4CC02" wp14:editId="555F08F0">
            <wp:simplePos x="0" y="0"/>
            <wp:positionH relativeFrom="column">
              <wp:posOffset>15875</wp:posOffset>
            </wp:positionH>
            <wp:positionV relativeFrom="paragraph">
              <wp:posOffset>66040</wp:posOffset>
            </wp:positionV>
            <wp:extent cx="4505325" cy="4572000"/>
            <wp:effectExtent l="0" t="0" r="0" b="0"/>
            <wp:wrapNone/>
            <wp:docPr id="2" name="Picture 165768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6892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5325"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1D141" w14:textId="77777777" w:rsidR="009A29A6" w:rsidRDefault="009A29A6" w:rsidP="0031626C"/>
    <w:p w14:paraId="7D9540B2" w14:textId="77777777" w:rsidR="009A29A6" w:rsidRDefault="009A29A6" w:rsidP="0031626C"/>
    <w:p w14:paraId="6704AD04" w14:textId="77777777" w:rsidR="009A29A6" w:rsidRDefault="009A29A6" w:rsidP="0031626C"/>
    <w:p w14:paraId="5ACD2440" w14:textId="77777777" w:rsidR="009A29A6" w:rsidRDefault="009A29A6" w:rsidP="0031626C"/>
    <w:p w14:paraId="60E1FDB1" w14:textId="77777777" w:rsidR="009A29A6" w:rsidRDefault="009A29A6" w:rsidP="0031626C"/>
    <w:p w14:paraId="7DE9CF76" w14:textId="77777777" w:rsidR="009A29A6" w:rsidRDefault="009A29A6" w:rsidP="0031626C"/>
    <w:p w14:paraId="6D568C90" w14:textId="77777777" w:rsidR="009A29A6" w:rsidRDefault="009A29A6" w:rsidP="0031626C"/>
    <w:p w14:paraId="4A76EF98" w14:textId="77777777" w:rsidR="009A29A6" w:rsidRDefault="009A29A6" w:rsidP="0031626C"/>
    <w:p w14:paraId="58CC48D5" w14:textId="77777777" w:rsidR="009A29A6" w:rsidRDefault="009A29A6" w:rsidP="0031626C"/>
    <w:p w14:paraId="65A3FB27" w14:textId="77777777" w:rsidR="009A29A6" w:rsidRDefault="009A29A6" w:rsidP="0031626C"/>
    <w:p w14:paraId="5F913F00" w14:textId="77777777" w:rsidR="009A29A6" w:rsidRDefault="009A29A6" w:rsidP="0031626C"/>
    <w:p w14:paraId="21557F55" w14:textId="77777777" w:rsidR="009A29A6" w:rsidRDefault="009A29A6" w:rsidP="0031626C"/>
    <w:p w14:paraId="4A3FC92A" w14:textId="77777777" w:rsidR="009A29A6" w:rsidRDefault="009A29A6" w:rsidP="0031626C"/>
    <w:p w14:paraId="22E8B3A9" w14:textId="77777777" w:rsidR="009A29A6" w:rsidRDefault="009A29A6" w:rsidP="0031626C"/>
    <w:p w14:paraId="62FF64AB" w14:textId="77777777" w:rsidR="009A29A6" w:rsidRDefault="009A29A6" w:rsidP="0031626C"/>
    <w:p w14:paraId="131075CF" w14:textId="77777777" w:rsidR="009A29A6" w:rsidRDefault="009A29A6" w:rsidP="0031626C"/>
    <w:p w14:paraId="5FBF7DDD" w14:textId="77777777" w:rsidR="009A29A6" w:rsidRDefault="009A29A6" w:rsidP="0031626C"/>
    <w:p w14:paraId="20953380" w14:textId="77777777" w:rsidR="009A29A6" w:rsidRDefault="009A29A6" w:rsidP="0031626C"/>
    <w:p w14:paraId="7E5A1E0D" w14:textId="77777777" w:rsidR="009A29A6" w:rsidRDefault="009A29A6" w:rsidP="0031626C"/>
    <w:p w14:paraId="46FBC7A3" w14:textId="77777777" w:rsidR="009A29A6" w:rsidRDefault="009A29A6" w:rsidP="0031626C"/>
    <w:p w14:paraId="16D213DB" w14:textId="77777777" w:rsidR="009A29A6" w:rsidRDefault="009A29A6" w:rsidP="0031626C"/>
    <w:p w14:paraId="6DA9374A" w14:textId="77777777" w:rsidR="009A29A6" w:rsidRDefault="009A29A6" w:rsidP="0031626C"/>
    <w:p w14:paraId="16A34877" w14:textId="77777777" w:rsidR="009A29A6" w:rsidRDefault="009A29A6" w:rsidP="0031626C"/>
    <w:p w14:paraId="072708CD" w14:textId="77777777" w:rsidR="009A29A6" w:rsidRDefault="009A29A6" w:rsidP="0031626C"/>
    <w:p w14:paraId="530A3B94" w14:textId="77777777" w:rsidR="009A29A6" w:rsidRDefault="009A29A6" w:rsidP="0031626C"/>
    <w:p w14:paraId="6EBB72C6" w14:textId="77777777" w:rsidR="009A29A6" w:rsidRDefault="009A29A6" w:rsidP="0031626C"/>
    <w:p w14:paraId="2D6056EA" w14:textId="77777777" w:rsidR="009A29A6" w:rsidRDefault="009A29A6" w:rsidP="0031626C"/>
    <w:p w14:paraId="02C63AC2" w14:textId="77777777" w:rsidR="009A29A6" w:rsidRDefault="009A29A6" w:rsidP="0031626C"/>
    <w:p w14:paraId="7856A5B8" w14:textId="77777777" w:rsidR="009A29A6" w:rsidRDefault="009A29A6" w:rsidP="0031626C"/>
    <w:p w14:paraId="0AFDD28D" w14:textId="77777777" w:rsidR="009A29A6" w:rsidRDefault="009A29A6" w:rsidP="0031626C"/>
    <w:p w14:paraId="0DEBC7A9" w14:textId="77777777" w:rsidR="00A94539" w:rsidRDefault="005B12B0">
      <w:pPr>
        <w:pStyle w:val="InfoBlue"/>
      </w:pPr>
      <w:r>
        <w:t xml:space="preserve">[For each significant package, include a subsection with its name, its brief description, and a diagram with all significant classes and packages contained within the package. </w:t>
      </w:r>
    </w:p>
    <w:p w14:paraId="29576A00" w14:textId="77777777" w:rsidR="00A94539" w:rsidRDefault="005B12B0">
      <w:pPr>
        <w:pStyle w:val="InfoBlue"/>
      </w:pPr>
      <w:r>
        <w:t>For each significant class in the package, include its name, brief description, and, optionally, a description of some of its major responsibilities, operations, and attributes.]</w:t>
      </w:r>
    </w:p>
    <w:p w14:paraId="198A400B" w14:textId="77777777" w:rsidR="00A94539" w:rsidRDefault="005B12B0">
      <w:pPr>
        <w:pStyle w:val="berschrift1"/>
      </w:pPr>
      <w:bookmarkStart w:id="19" w:name="_Toc492766853"/>
      <w:r>
        <w:t>Process View</w:t>
      </w:r>
      <w:bookmarkEnd w:id="19"/>
      <w:r>
        <w:t xml:space="preserve"> </w:t>
      </w:r>
    </w:p>
    <w:p w14:paraId="381D2E22" w14:textId="7E7D7279" w:rsidR="4B48295D" w:rsidRDefault="4B48295D" w:rsidP="427FD324">
      <w:pPr>
        <w:ind w:firstLine="720"/>
      </w:pPr>
      <w:r>
        <w:t>n/</w:t>
      </w:r>
      <w:r w:rsidR="427FD324">
        <w:t>a</w:t>
      </w:r>
    </w:p>
    <w:p w14:paraId="67C7A8C1" w14:textId="77777777" w:rsidR="00A94539" w:rsidRDefault="005B12B0">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71A1EE3E" w14:textId="77777777" w:rsidR="00A94539" w:rsidRDefault="005B12B0">
      <w:pPr>
        <w:pStyle w:val="berschrift1"/>
      </w:pPr>
      <w:bookmarkStart w:id="20" w:name="_Toc492766854"/>
      <w:r>
        <w:lastRenderedPageBreak/>
        <w:t>Deployment View</w:t>
      </w:r>
      <w:bookmarkEnd w:id="20"/>
      <w:r>
        <w:t xml:space="preserve"> </w:t>
      </w:r>
    </w:p>
    <w:p w14:paraId="6C3DC392" w14:textId="77777777" w:rsidR="00A94539" w:rsidRDefault="005B12B0">
      <w:pPr>
        <w:pStyle w:val="InfoBlue"/>
      </w:pPr>
      <w:r>
        <w:t xml:space="preserve">[This section describes one or more physical network (hardware) configurations on which the software is deployed and run. It is a view of the Deployment Model. At a minimum for each </w:t>
      </w:r>
      <w:proofErr w:type="gramStart"/>
      <w:r>
        <w:t>configuration</w:t>
      </w:r>
      <w:proofErr w:type="gramEnd"/>
      <w:r>
        <w:t xml:space="preserve"> it should indicate the physical nodes (computers, CPUs) that execute the software and their interconnections (bus, LAN, point-to-point, and so on.) Also include a mapping of the processes of the </w:t>
      </w:r>
      <w:r>
        <w:rPr>
          <w:rStyle w:val="Fett"/>
        </w:rPr>
        <w:t>Process View</w:t>
      </w:r>
      <w:r>
        <w:t xml:space="preserve"> onto the physical nodes.]</w:t>
      </w:r>
    </w:p>
    <w:p w14:paraId="1884AC68" w14:textId="77777777" w:rsidR="00A94539" w:rsidRDefault="005B12B0">
      <w:pPr>
        <w:pStyle w:val="berschrift1"/>
      </w:pPr>
      <w:bookmarkStart w:id="21" w:name="_Toc492766855"/>
      <w:r>
        <w:t>Implementation View</w:t>
      </w:r>
      <w:bookmarkEnd w:id="21"/>
      <w:r>
        <w:t xml:space="preserve"> </w:t>
      </w:r>
    </w:p>
    <w:p w14:paraId="34D6C8B4" w14:textId="77777777" w:rsidR="00A94539" w:rsidRDefault="005B12B0">
      <w:pPr>
        <w:pStyle w:val="InfoBlue"/>
      </w:pPr>
      <w:r>
        <w:t>[This section describes the overall structure of the implementation model, the decomposition of the software into layers and subsystems in the implementation model, and any architecturally significant components.]</w:t>
      </w:r>
    </w:p>
    <w:p w14:paraId="2EDE80B3" w14:textId="77777777" w:rsidR="00A94539" w:rsidRDefault="005B12B0">
      <w:pPr>
        <w:pStyle w:val="berschrift2"/>
      </w:pPr>
      <w:bookmarkStart w:id="22" w:name="_Toc492766856"/>
      <w:r>
        <w:t>Overview</w:t>
      </w:r>
      <w:bookmarkEnd w:id="22"/>
    </w:p>
    <w:p w14:paraId="28FC2EAB" w14:textId="77777777" w:rsidR="00A94539" w:rsidRDefault="005B12B0">
      <w:pPr>
        <w:pStyle w:val="InfoBlue"/>
      </w:pPr>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14:paraId="6D970F37" w14:textId="77777777" w:rsidR="00A94539" w:rsidRDefault="005B12B0">
      <w:pPr>
        <w:pStyle w:val="berschrift2"/>
      </w:pPr>
      <w:bookmarkStart w:id="23" w:name="_Toc492766857"/>
      <w:r>
        <w:t>Layers</w:t>
      </w:r>
      <w:bookmarkEnd w:id="23"/>
    </w:p>
    <w:p w14:paraId="572F9A8E" w14:textId="77777777" w:rsidR="00A94539" w:rsidRDefault="005B12B0">
      <w:pPr>
        <w:pStyle w:val="InfoBlue"/>
      </w:pPr>
      <w:r>
        <w:t>[For each layer, include a subsection with its name, an enumeration of the subsystems located in the layer, and a component diagram.]</w:t>
      </w:r>
    </w:p>
    <w:p w14:paraId="584910E0" w14:textId="77777777" w:rsidR="00A94539" w:rsidRDefault="00A94539"/>
    <w:p w14:paraId="061952AC" w14:textId="77777777" w:rsidR="000D153A" w:rsidRPr="000D153A" w:rsidRDefault="005B12B0" w:rsidP="000D153A">
      <w:pPr>
        <w:pStyle w:val="berschrift1"/>
      </w:pPr>
      <w:bookmarkStart w:id="24" w:name="_Toc492766858"/>
      <w:r>
        <w:t>Data View (optional)</w:t>
      </w:r>
      <w:bookmarkEnd w:id="24"/>
    </w:p>
    <w:p w14:paraId="6FE3B0C1" w14:textId="6B1C0A52" w:rsidR="0E959800" w:rsidRDefault="0E959800" w:rsidP="0E959800">
      <w:pPr>
        <w:ind w:firstLine="720"/>
      </w:pPr>
      <w:r>
        <w:t>n/a</w:t>
      </w:r>
    </w:p>
    <w:p w14:paraId="1485362D" w14:textId="77777777" w:rsidR="00A94539" w:rsidRDefault="005B12B0">
      <w:pPr>
        <w:pStyle w:val="InfoBlue"/>
      </w:pPr>
      <w:r>
        <w:t>[A description of the persistent data storage perspective of the system. This section is optional if there is little or no persistent data, or the translation between the Design Model and the Data Model is trivial.]</w:t>
      </w:r>
    </w:p>
    <w:p w14:paraId="557C1DD6" w14:textId="77777777" w:rsidR="00A94539" w:rsidRDefault="005B12B0">
      <w:pPr>
        <w:pStyle w:val="berschrift1"/>
      </w:pPr>
      <w:bookmarkStart w:id="25" w:name="_Toc492766859"/>
      <w:r>
        <w:t>Size and Performance</w:t>
      </w:r>
      <w:bookmarkEnd w:id="25"/>
      <w:r>
        <w:t xml:space="preserve"> </w:t>
      </w:r>
    </w:p>
    <w:p w14:paraId="15916B25" w14:textId="77777777" w:rsidR="00A94539" w:rsidRDefault="005B12B0">
      <w:pPr>
        <w:pStyle w:val="InfoBlue"/>
      </w:pPr>
      <w:r>
        <w:t>[A description of the major dimensioning characteristics of the software that impact the architecture, as well as the target performance constraints.]</w:t>
      </w:r>
    </w:p>
    <w:p w14:paraId="06C81A1A" w14:textId="30342BED" w:rsidR="00A94539" w:rsidRDefault="005B12B0">
      <w:pPr>
        <w:pStyle w:val="berschrift1"/>
      </w:pPr>
      <w:bookmarkStart w:id="26" w:name="_Toc492766860"/>
      <w:r>
        <w:t>Quality</w:t>
      </w:r>
      <w:bookmarkEnd w:id="26"/>
      <w:r>
        <w:t xml:space="preserve"> </w:t>
      </w:r>
    </w:p>
    <w:p w14:paraId="5C85E5EF" w14:textId="7F22044D" w:rsidR="00E87640" w:rsidRPr="00E87640" w:rsidRDefault="00E87640" w:rsidP="00E87640">
      <w:pPr>
        <w:ind w:left="720"/>
      </w:pPr>
      <w:r>
        <w:t>Since our Project</w:t>
      </w:r>
    </w:p>
    <w:p w14:paraId="459DF8A3" w14:textId="77777777" w:rsidR="00CC1B7B" w:rsidRDefault="005B12B0">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CC1B7B">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0879A" w14:textId="77777777" w:rsidR="00591ED4" w:rsidRDefault="00591ED4">
      <w:pPr>
        <w:spacing w:line="240" w:lineRule="auto"/>
      </w:pPr>
      <w:r>
        <w:separator/>
      </w:r>
    </w:p>
  </w:endnote>
  <w:endnote w:type="continuationSeparator" w:id="0">
    <w:p w14:paraId="32B6CEA4" w14:textId="77777777" w:rsidR="00591ED4" w:rsidRDefault="00591ED4">
      <w:pPr>
        <w:spacing w:line="240" w:lineRule="auto"/>
      </w:pPr>
      <w:r>
        <w:continuationSeparator/>
      </w:r>
    </w:p>
  </w:endnote>
  <w:endnote w:type="continuationNotice" w:id="1">
    <w:p w14:paraId="7F19B632" w14:textId="77777777" w:rsidR="00591ED4" w:rsidRDefault="00591E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5C6D3" w14:textId="77777777" w:rsidR="00A94539" w:rsidRDefault="005B12B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5495688" w14:textId="77777777" w:rsidR="00A94539" w:rsidRDefault="00A9453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A14EF69" w14:paraId="0354CAA2" w14:textId="77777777" w:rsidTr="1A14EF69">
      <w:tc>
        <w:tcPr>
          <w:tcW w:w="3120" w:type="dxa"/>
        </w:tcPr>
        <w:p w14:paraId="3ED9330B" w14:textId="6B8835DC" w:rsidR="1A14EF69" w:rsidRDefault="1A14EF69" w:rsidP="1A14EF69">
          <w:pPr>
            <w:pStyle w:val="Kopfzeile"/>
            <w:ind w:left="-115"/>
          </w:pPr>
        </w:p>
      </w:tc>
      <w:tc>
        <w:tcPr>
          <w:tcW w:w="3120" w:type="dxa"/>
        </w:tcPr>
        <w:p w14:paraId="33C83ABD" w14:textId="5F58A108" w:rsidR="1A14EF69" w:rsidRDefault="1A14EF69" w:rsidP="1A14EF69">
          <w:pPr>
            <w:pStyle w:val="Kopfzeile"/>
            <w:jc w:val="center"/>
          </w:pPr>
        </w:p>
      </w:tc>
      <w:tc>
        <w:tcPr>
          <w:tcW w:w="3120" w:type="dxa"/>
        </w:tcPr>
        <w:p w14:paraId="35C776ED" w14:textId="2992F62B" w:rsidR="1A14EF69" w:rsidRDefault="1A14EF69" w:rsidP="1A14EF69">
          <w:pPr>
            <w:pStyle w:val="Kopfzeile"/>
            <w:ind w:right="-115"/>
            <w:jc w:val="right"/>
          </w:pPr>
        </w:p>
      </w:tc>
    </w:tr>
  </w:tbl>
  <w:p w14:paraId="573055E4" w14:textId="59F664F0" w:rsidR="00D26965" w:rsidRDefault="00D2696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4539" w14:paraId="3C6F74E8" w14:textId="77777777">
      <w:tc>
        <w:tcPr>
          <w:tcW w:w="3162" w:type="dxa"/>
          <w:tcBorders>
            <w:top w:val="nil"/>
            <w:left w:val="nil"/>
            <w:bottom w:val="nil"/>
            <w:right w:val="nil"/>
          </w:tcBorders>
        </w:tcPr>
        <w:p w14:paraId="061FE237" w14:textId="77777777" w:rsidR="00A94539" w:rsidRDefault="005B12B0">
          <w:pPr>
            <w:ind w:right="360"/>
          </w:pPr>
          <w:r>
            <w:t>Confidential</w:t>
          </w:r>
        </w:p>
      </w:tc>
      <w:tc>
        <w:tcPr>
          <w:tcW w:w="3162" w:type="dxa"/>
          <w:tcBorders>
            <w:top w:val="nil"/>
            <w:left w:val="nil"/>
            <w:bottom w:val="nil"/>
            <w:right w:val="nil"/>
          </w:tcBorders>
        </w:tcPr>
        <w:p w14:paraId="1036047E" w14:textId="6985C2E9" w:rsidR="00A94539" w:rsidRDefault="00CC1B7B">
          <w:pPr>
            <w:jc w:val="center"/>
          </w:pPr>
          <w:r>
            <w:rPr>
              <w:rFonts w:ascii="Symbol" w:eastAsia="Symbol" w:hAnsi="Symbol" w:cs="Symbol"/>
            </w:rPr>
            <w:t>Ó</w:t>
          </w:r>
          <w:fldSimple w:instr=" DOCPROPERTY &quot;Company&quot;  \* MERGEFORMAT ">
            <w:r>
              <w:t>&lt;Company Name&gt;</w:t>
            </w:r>
          </w:fldSimple>
          <w:r w:rsidR="005B12B0">
            <w:t xml:space="preserve">, </w:t>
          </w:r>
          <w:r w:rsidR="005B12B0">
            <w:fldChar w:fldCharType="begin"/>
          </w:r>
          <w:r w:rsidR="005B12B0">
            <w:instrText xml:space="preserve"> DATE \@ "yyyy" </w:instrText>
          </w:r>
          <w:r w:rsidR="005B12B0">
            <w:fldChar w:fldCharType="separate"/>
          </w:r>
          <w:r w:rsidR="00E87640">
            <w:rPr>
              <w:noProof/>
            </w:rPr>
            <w:t>2020</w:t>
          </w:r>
          <w:r w:rsidR="005B12B0">
            <w:fldChar w:fldCharType="end"/>
          </w:r>
        </w:p>
      </w:tc>
      <w:tc>
        <w:tcPr>
          <w:tcW w:w="3162" w:type="dxa"/>
          <w:tcBorders>
            <w:top w:val="nil"/>
            <w:left w:val="nil"/>
            <w:bottom w:val="nil"/>
            <w:right w:val="nil"/>
          </w:tcBorders>
        </w:tcPr>
        <w:p w14:paraId="03570535" w14:textId="77777777" w:rsidR="00A94539" w:rsidRDefault="005B12B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6</w:t>
          </w:r>
          <w:r>
            <w:rPr>
              <w:rStyle w:val="Seitenzahl"/>
            </w:rPr>
            <w:fldChar w:fldCharType="end"/>
          </w:r>
        </w:p>
      </w:tc>
    </w:tr>
  </w:tbl>
  <w:p w14:paraId="1AE4BA08" w14:textId="77777777" w:rsidR="00A94539" w:rsidRDefault="00A9453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66729" w14:textId="77777777" w:rsidR="00A94539" w:rsidRDefault="00A945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3926B" w14:textId="77777777" w:rsidR="00591ED4" w:rsidRDefault="00591ED4">
      <w:pPr>
        <w:spacing w:line="240" w:lineRule="auto"/>
      </w:pPr>
      <w:r>
        <w:separator/>
      </w:r>
    </w:p>
  </w:footnote>
  <w:footnote w:type="continuationSeparator" w:id="0">
    <w:p w14:paraId="193361C2" w14:textId="77777777" w:rsidR="00591ED4" w:rsidRDefault="00591ED4">
      <w:pPr>
        <w:spacing w:line="240" w:lineRule="auto"/>
      </w:pPr>
      <w:r>
        <w:continuationSeparator/>
      </w:r>
    </w:p>
  </w:footnote>
  <w:footnote w:type="continuationNotice" w:id="1">
    <w:p w14:paraId="46F43542" w14:textId="77777777" w:rsidR="00591ED4" w:rsidRDefault="00591ED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7947C" w14:textId="77777777" w:rsidR="00A94539" w:rsidRDefault="00A94539">
    <w:pPr>
      <w:rPr>
        <w:sz w:val="24"/>
      </w:rPr>
    </w:pPr>
  </w:p>
  <w:p w14:paraId="37883E93" w14:textId="77777777" w:rsidR="00A94539" w:rsidRDefault="00A94539">
    <w:pPr>
      <w:pBdr>
        <w:top w:val="single" w:sz="6" w:space="1" w:color="auto"/>
      </w:pBdr>
      <w:rPr>
        <w:sz w:val="24"/>
      </w:rPr>
    </w:pPr>
  </w:p>
  <w:p w14:paraId="00D56BF7" w14:textId="77777777" w:rsidR="00A94539" w:rsidRDefault="005B12B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1B7B">
      <w:rPr>
        <w:rFonts w:ascii="Arial" w:hAnsi="Arial"/>
        <w:b/>
        <w:sz w:val="36"/>
      </w:rPr>
      <w:t>&lt;Company Name&gt;</w:t>
    </w:r>
    <w:r>
      <w:rPr>
        <w:rFonts w:ascii="Arial" w:hAnsi="Arial"/>
        <w:b/>
        <w:sz w:val="36"/>
      </w:rPr>
      <w:fldChar w:fldCharType="end"/>
    </w:r>
  </w:p>
  <w:p w14:paraId="169B9F0D" w14:textId="77777777" w:rsidR="00A94539" w:rsidRDefault="00A94539">
    <w:pPr>
      <w:pBdr>
        <w:bottom w:val="single" w:sz="6" w:space="1" w:color="auto"/>
      </w:pBdr>
      <w:jc w:val="right"/>
      <w:rPr>
        <w:sz w:val="24"/>
      </w:rPr>
    </w:pPr>
  </w:p>
  <w:p w14:paraId="6B3171AA" w14:textId="77777777" w:rsidR="00A94539" w:rsidRDefault="00A945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4539" w14:paraId="046A7BF9" w14:textId="77777777">
      <w:tc>
        <w:tcPr>
          <w:tcW w:w="6379" w:type="dxa"/>
        </w:tcPr>
        <w:p w14:paraId="0A8CF119" w14:textId="77777777" w:rsidR="00A94539" w:rsidRDefault="00FB5B03">
          <w:fldSimple w:instr=" SUBJECT  \* MERGEFORMAT ">
            <w:r w:rsidR="00CC1B7B">
              <w:t>&lt;Project Name&gt;</w:t>
            </w:r>
          </w:fldSimple>
        </w:p>
      </w:tc>
      <w:tc>
        <w:tcPr>
          <w:tcW w:w="3179" w:type="dxa"/>
        </w:tcPr>
        <w:p w14:paraId="5C09F0DF" w14:textId="77777777" w:rsidR="00A94539" w:rsidRDefault="005B12B0">
          <w:pPr>
            <w:tabs>
              <w:tab w:val="left" w:pos="1135"/>
            </w:tabs>
            <w:spacing w:before="40"/>
            <w:ind w:right="68"/>
          </w:pPr>
          <w:r>
            <w:t xml:space="preserve">  Version:           &lt;1.0&gt;</w:t>
          </w:r>
        </w:p>
      </w:tc>
    </w:tr>
    <w:tr w:rsidR="00A94539" w14:paraId="588B971F" w14:textId="77777777">
      <w:tc>
        <w:tcPr>
          <w:tcW w:w="6379" w:type="dxa"/>
        </w:tcPr>
        <w:p w14:paraId="0422B496" w14:textId="77777777" w:rsidR="00A94539" w:rsidRDefault="00FB5B03">
          <w:fldSimple w:instr=" TITLE  \* MERGEFORMAT ">
            <w:r w:rsidR="00CC1B7B">
              <w:t>Software Architecture Document</w:t>
            </w:r>
          </w:fldSimple>
        </w:p>
      </w:tc>
      <w:tc>
        <w:tcPr>
          <w:tcW w:w="3179" w:type="dxa"/>
        </w:tcPr>
        <w:p w14:paraId="427689A7" w14:textId="77777777" w:rsidR="00A94539" w:rsidRDefault="005B12B0">
          <w:r>
            <w:t xml:space="preserve">  Date:  &lt;dd/mmm/</w:t>
          </w:r>
          <w:proofErr w:type="spellStart"/>
          <w:r>
            <w:t>yy</w:t>
          </w:r>
          <w:proofErr w:type="spellEnd"/>
          <w:r>
            <w:t>&gt;</w:t>
          </w:r>
        </w:p>
      </w:tc>
    </w:tr>
    <w:tr w:rsidR="00A94539" w14:paraId="45D90EF0" w14:textId="77777777">
      <w:tc>
        <w:tcPr>
          <w:tcW w:w="9558" w:type="dxa"/>
          <w:gridSpan w:val="2"/>
        </w:tcPr>
        <w:p w14:paraId="7E3156BA" w14:textId="77777777" w:rsidR="00A94539" w:rsidRDefault="005B12B0">
          <w:r>
            <w:t>&lt;document identifier&gt;</w:t>
          </w:r>
        </w:p>
      </w:tc>
    </w:tr>
  </w:tbl>
  <w:p w14:paraId="331EE049" w14:textId="77777777" w:rsidR="00A94539" w:rsidRDefault="00A945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2E06" w14:textId="77777777" w:rsidR="00A94539" w:rsidRDefault="00A945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E9570A"/>
    <w:multiLevelType w:val="hybridMultilevel"/>
    <w:tmpl w:val="FFFFFFFF"/>
    <w:lvl w:ilvl="0" w:tplc="9FAE8062">
      <w:start w:val="1"/>
      <w:numFmt w:val="bullet"/>
      <w:lvlText w:val=""/>
      <w:lvlJc w:val="left"/>
      <w:pPr>
        <w:ind w:left="720" w:hanging="360"/>
      </w:pPr>
      <w:rPr>
        <w:rFonts w:ascii="Symbol" w:hAnsi="Symbol" w:hint="default"/>
      </w:rPr>
    </w:lvl>
    <w:lvl w:ilvl="1" w:tplc="91F633E8">
      <w:start w:val="1"/>
      <w:numFmt w:val="bullet"/>
      <w:lvlText w:val="o"/>
      <w:lvlJc w:val="left"/>
      <w:pPr>
        <w:ind w:left="1440" w:hanging="360"/>
      </w:pPr>
      <w:rPr>
        <w:rFonts w:ascii="Courier New" w:hAnsi="Courier New" w:hint="default"/>
      </w:rPr>
    </w:lvl>
    <w:lvl w:ilvl="2" w:tplc="C4B28D0A">
      <w:start w:val="1"/>
      <w:numFmt w:val="bullet"/>
      <w:lvlText w:val=""/>
      <w:lvlJc w:val="left"/>
      <w:pPr>
        <w:ind w:left="2160" w:hanging="360"/>
      </w:pPr>
      <w:rPr>
        <w:rFonts w:ascii="Wingdings" w:hAnsi="Wingdings" w:hint="default"/>
      </w:rPr>
    </w:lvl>
    <w:lvl w:ilvl="3" w:tplc="47141608">
      <w:start w:val="1"/>
      <w:numFmt w:val="bullet"/>
      <w:lvlText w:val=""/>
      <w:lvlJc w:val="left"/>
      <w:pPr>
        <w:ind w:left="2880" w:hanging="360"/>
      </w:pPr>
      <w:rPr>
        <w:rFonts w:ascii="Symbol" w:hAnsi="Symbol" w:hint="default"/>
      </w:rPr>
    </w:lvl>
    <w:lvl w:ilvl="4" w:tplc="9C5AD02A">
      <w:start w:val="1"/>
      <w:numFmt w:val="bullet"/>
      <w:lvlText w:val="o"/>
      <w:lvlJc w:val="left"/>
      <w:pPr>
        <w:ind w:left="3600" w:hanging="360"/>
      </w:pPr>
      <w:rPr>
        <w:rFonts w:ascii="Courier New" w:hAnsi="Courier New" w:hint="default"/>
      </w:rPr>
    </w:lvl>
    <w:lvl w:ilvl="5" w:tplc="51EA1370">
      <w:start w:val="1"/>
      <w:numFmt w:val="bullet"/>
      <w:lvlText w:val=""/>
      <w:lvlJc w:val="left"/>
      <w:pPr>
        <w:ind w:left="4320" w:hanging="360"/>
      </w:pPr>
      <w:rPr>
        <w:rFonts w:ascii="Wingdings" w:hAnsi="Wingdings" w:hint="default"/>
      </w:rPr>
    </w:lvl>
    <w:lvl w:ilvl="6" w:tplc="F4AC0E88">
      <w:start w:val="1"/>
      <w:numFmt w:val="bullet"/>
      <w:lvlText w:val=""/>
      <w:lvlJc w:val="left"/>
      <w:pPr>
        <w:ind w:left="5040" w:hanging="360"/>
      </w:pPr>
      <w:rPr>
        <w:rFonts w:ascii="Symbol" w:hAnsi="Symbol" w:hint="default"/>
      </w:rPr>
    </w:lvl>
    <w:lvl w:ilvl="7" w:tplc="D35C0C84">
      <w:start w:val="1"/>
      <w:numFmt w:val="bullet"/>
      <w:lvlText w:val="o"/>
      <w:lvlJc w:val="left"/>
      <w:pPr>
        <w:ind w:left="5760" w:hanging="360"/>
      </w:pPr>
      <w:rPr>
        <w:rFonts w:ascii="Courier New" w:hAnsi="Courier New" w:hint="default"/>
      </w:rPr>
    </w:lvl>
    <w:lvl w:ilvl="8" w:tplc="9CE2029C">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C13D9B"/>
    <w:multiLevelType w:val="hybridMultilevel"/>
    <w:tmpl w:val="648CD350"/>
    <w:lvl w:ilvl="0" w:tplc="C83C3166">
      <w:start w:val="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515BD5"/>
    <w:multiLevelType w:val="hybridMultilevel"/>
    <w:tmpl w:val="FFFFFFFF"/>
    <w:lvl w:ilvl="0" w:tplc="6DD03772">
      <w:start w:val="1"/>
      <w:numFmt w:val="bullet"/>
      <w:lvlText w:val=""/>
      <w:lvlJc w:val="left"/>
      <w:pPr>
        <w:ind w:left="720" w:hanging="360"/>
      </w:pPr>
      <w:rPr>
        <w:rFonts w:ascii="Symbol" w:hAnsi="Symbol" w:hint="default"/>
      </w:rPr>
    </w:lvl>
    <w:lvl w:ilvl="1" w:tplc="60A6325A">
      <w:start w:val="1"/>
      <w:numFmt w:val="bullet"/>
      <w:lvlText w:val=""/>
      <w:lvlJc w:val="left"/>
      <w:pPr>
        <w:ind w:left="1440" w:hanging="360"/>
      </w:pPr>
      <w:rPr>
        <w:rFonts w:ascii="Symbol" w:hAnsi="Symbol" w:hint="default"/>
      </w:rPr>
    </w:lvl>
    <w:lvl w:ilvl="2" w:tplc="FE2A17EC">
      <w:start w:val="1"/>
      <w:numFmt w:val="bullet"/>
      <w:lvlText w:val=""/>
      <w:lvlJc w:val="left"/>
      <w:pPr>
        <w:ind w:left="2160" w:hanging="360"/>
      </w:pPr>
      <w:rPr>
        <w:rFonts w:ascii="Wingdings" w:hAnsi="Wingdings" w:hint="default"/>
      </w:rPr>
    </w:lvl>
    <w:lvl w:ilvl="3" w:tplc="1152EFE8">
      <w:start w:val="1"/>
      <w:numFmt w:val="bullet"/>
      <w:lvlText w:val=""/>
      <w:lvlJc w:val="left"/>
      <w:pPr>
        <w:ind w:left="2880" w:hanging="360"/>
      </w:pPr>
      <w:rPr>
        <w:rFonts w:ascii="Symbol" w:hAnsi="Symbol" w:hint="default"/>
      </w:rPr>
    </w:lvl>
    <w:lvl w:ilvl="4" w:tplc="45345B38">
      <w:start w:val="1"/>
      <w:numFmt w:val="bullet"/>
      <w:lvlText w:val="o"/>
      <w:lvlJc w:val="left"/>
      <w:pPr>
        <w:ind w:left="3600" w:hanging="360"/>
      </w:pPr>
      <w:rPr>
        <w:rFonts w:ascii="Courier New" w:hAnsi="Courier New" w:hint="default"/>
      </w:rPr>
    </w:lvl>
    <w:lvl w:ilvl="5" w:tplc="FFCCC4AC">
      <w:start w:val="1"/>
      <w:numFmt w:val="bullet"/>
      <w:lvlText w:val=""/>
      <w:lvlJc w:val="left"/>
      <w:pPr>
        <w:ind w:left="4320" w:hanging="360"/>
      </w:pPr>
      <w:rPr>
        <w:rFonts w:ascii="Wingdings" w:hAnsi="Wingdings" w:hint="default"/>
      </w:rPr>
    </w:lvl>
    <w:lvl w:ilvl="6" w:tplc="8110E6A4">
      <w:start w:val="1"/>
      <w:numFmt w:val="bullet"/>
      <w:lvlText w:val=""/>
      <w:lvlJc w:val="left"/>
      <w:pPr>
        <w:ind w:left="5040" w:hanging="360"/>
      </w:pPr>
      <w:rPr>
        <w:rFonts w:ascii="Symbol" w:hAnsi="Symbol" w:hint="default"/>
      </w:rPr>
    </w:lvl>
    <w:lvl w:ilvl="7" w:tplc="B12EBDC0">
      <w:start w:val="1"/>
      <w:numFmt w:val="bullet"/>
      <w:lvlText w:val="o"/>
      <w:lvlJc w:val="left"/>
      <w:pPr>
        <w:ind w:left="5760" w:hanging="360"/>
      </w:pPr>
      <w:rPr>
        <w:rFonts w:ascii="Courier New" w:hAnsi="Courier New" w:hint="default"/>
      </w:rPr>
    </w:lvl>
    <w:lvl w:ilvl="8" w:tplc="EC007D3E">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E42D5E"/>
    <w:multiLevelType w:val="hybridMultilevel"/>
    <w:tmpl w:val="FFFFFFFF"/>
    <w:lvl w:ilvl="0" w:tplc="786431E6">
      <w:start w:val="1"/>
      <w:numFmt w:val="bullet"/>
      <w:lvlText w:val=""/>
      <w:lvlJc w:val="left"/>
      <w:pPr>
        <w:ind w:left="720" w:hanging="360"/>
      </w:pPr>
      <w:rPr>
        <w:rFonts w:ascii="Symbol" w:hAnsi="Symbol" w:hint="default"/>
      </w:rPr>
    </w:lvl>
    <w:lvl w:ilvl="1" w:tplc="D2942502">
      <w:start w:val="1"/>
      <w:numFmt w:val="bullet"/>
      <w:lvlText w:val=""/>
      <w:lvlJc w:val="left"/>
      <w:pPr>
        <w:ind w:left="1440" w:hanging="360"/>
      </w:pPr>
      <w:rPr>
        <w:rFonts w:ascii="Symbol" w:hAnsi="Symbol" w:hint="default"/>
      </w:rPr>
    </w:lvl>
    <w:lvl w:ilvl="2" w:tplc="03AAF332">
      <w:start w:val="1"/>
      <w:numFmt w:val="bullet"/>
      <w:lvlText w:val=""/>
      <w:lvlJc w:val="left"/>
      <w:pPr>
        <w:ind w:left="2160" w:hanging="360"/>
      </w:pPr>
      <w:rPr>
        <w:rFonts w:ascii="Wingdings" w:hAnsi="Wingdings" w:hint="default"/>
      </w:rPr>
    </w:lvl>
    <w:lvl w:ilvl="3" w:tplc="6682F340">
      <w:start w:val="1"/>
      <w:numFmt w:val="bullet"/>
      <w:lvlText w:val=""/>
      <w:lvlJc w:val="left"/>
      <w:pPr>
        <w:ind w:left="2880" w:hanging="360"/>
      </w:pPr>
      <w:rPr>
        <w:rFonts w:ascii="Symbol" w:hAnsi="Symbol" w:hint="default"/>
      </w:rPr>
    </w:lvl>
    <w:lvl w:ilvl="4" w:tplc="A7D05F92">
      <w:start w:val="1"/>
      <w:numFmt w:val="bullet"/>
      <w:lvlText w:val="o"/>
      <w:lvlJc w:val="left"/>
      <w:pPr>
        <w:ind w:left="3600" w:hanging="360"/>
      </w:pPr>
      <w:rPr>
        <w:rFonts w:ascii="Courier New" w:hAnsi="Courier New" w:hint="default"/>
      </w:rPr>
    </w:lvl>
    <w:lvl w:ilvl="5" w:tplc="E3E099E8">
      <w:start w:val="1"/>
      <w:numFmt w:val="bullet"/>
      <w:lvlText w:val=""/>
      <w:lvlJc w:val="left"/>
      <w:pPr>
        <w:ind w:left="4320" w:hanging="360"/>
      </w:pPr>
      <w:rPr>
        <w:rFonts w:ascii="Wingdings" w:hAnsi="Wingdings" w:hint="default"/>
      </w:rPr>
    </w:lvl>
    <w:lvl w:ilvl="6" w:tplc="C7F0D988">
      <w:start w:val="1"/>
      <w:numFmt w:val="bullet"/>
      <w:lvlText w:val=""/>
      <w:lvlJc w:val="left"/>
      <w:pPr>
        <w:ind w:left="5040" w:hanging="360"/>
      </w:pPr>
      <w:rPr>
        <w:rFonts w:ascii="Symbol" w:hAnsi="Symbol" w:hint="default"/>
      </w:rPr>
    </w:lvl>
    <w:lvl w:ilvl="7" w:tplc="EE8C219E">
      <w:start w:val="1"/>
      <w:numFmt w:val="bullet"/>
      <w:lvlText w:val="o"/>
      <w:lvlJc w:val="left"/>
      <w:pPr>
        <w:ind w:left="5760" w:hanging="360"/>
      </w:pPr>
      <w:rPr>
        <w:rFonts w:ascii="Courier New" w:hAnsi="Courier New" w:hint="default"/>
      </w:rPr>
    </w:lvl>
    <w:lvl w:ilvl="8" w:tplc="ECEA5FBC">
      <w:start w:val="1"/>
      <w:numFmt w:val="bullet"/>
      <w:lvlText w:val=""/>
      <w:lvlJc w:val="left"/>
      <w:pPr>
        <w:ind w:left="6480" w:hanging="360"/>
      </w:pPr>
      <w:rPr>
        <w:rFonts w:ascii="Wingdings" w:hAnsi="Wingdings" w:hint="default"/>
      </w:rPr>
    </w:lvl>
  </w:abstractNum>
  <w:abstractNum w:abstractNumId="9" w15:restartNumberingAfterBreak="0">
    <w:nsid w:val="207435D8"/>
    <w:multiLevelType w:val="hybridMultilevel"/>
    <w:tmpl w:val="FFFFFFFF"/>
    <w:lvl w:ilvl="0" w:tplc="AF2A94C2">
      <w:start w:val="1"/>
      <w:numFmt w:val="bullet"/>
      <w:lvlText w:val=""/>
      <w:lvlJc w:val="left"/>
      <w:pPr>
        <w:ind w:left="720" w:hanging="360"/>
      </w:pPr>
      <w:rPr>
        <w:rFonts w:ascii="Symbol" w:hAnsi="Symbol" w:hint="default"/>
      </w:rPr>
    </w:lvl>
    <w:lvl w:ilvl="1" w:tplc="84F657C4">
      <w:start w:val="1"/>
      <w:numFmt w:val="bullet"/>
      <w:lvlText w:val=""/>
      <w:lvlJc w:val="left"/>
      <w:pPr>
        <w:ind w:left="1440" w:hanging="360"/>
      </w:pPr>
      <w:rPr>
        <w:rFonts w:ascii="Symbol" w:hAnsi="Symbol" w:hint="default"/>
      </w:rPr>
    </w:lvl>
    <w:lvl w:ilvl="2" w:tplc="78C6B986">
      <w:start w:val="1"/>
      <w:numFmt w:val="bullet"/>
      <w:lvlText w:val=""/>
      <w:lvlJc w:val="left"/>
      <w:pPr>
        <w:ind w:left="2160" w:hanging="360"/>
      </w:pPr>
      <w:rPr>
        <w:rFonts w:ascii="Wingdings" w:hAnsi="Wingdings" w:hint="default"/>
      </w:rPr>
    </w:lvl>
    <w:lvl w:ilvl="3" w:tplc="FAAC1FDC">
      <w:start w:val="1"/>
      <w:numFmt w:val="bullet"/>
      <w:lvlText w:val=""/>
      <w:lvlJc w:val="left"/>
      <w:pPr>
        <w:ind w:left="2880" w:hanging="360"/>
      </w:pPr>
      <w:rPr>
        <w:rFonts w:ascii="Symbol" w:hAnsi="Symbol" w:hint="default"/>
      </w:rPr>
    </w:lvl>
    <w:lvl w:ilvl="4" w:tplc="8E0A766A">
      <w:start w:val="1"/>
      <w:numFmt w:val="bullet"/>
      <w:lvlText w:val="o"/>
      <w:lvlJc w:val="left"/>
      <w:pPr>
        <w:ind w:left="3600" w:hanging="360"/>
      </w:pPr>
      <w:rPr>
        <w:rFonts w:ascii="Courier New" w:hAnsi="Courier New" w:hint="default"/>
      </w:rPr>
    </w:lvl>
    <w:lvl w:ilvl="5" w:tplc="5ACE09CA">
      <w:start w:val="1"/>
      <w:numFmt w:val="bullet"/>
      <w:lvlText w:val=""/>
      <w:lvlJc w:val="left"/>
      <w:pPr>
        <w:ind w:left="4320" w:hanging="360"/>
      </w:pPr>
      <w:rPr>
        <w:rFonts w:ascii="Wingdings" w:hAnsi="Wingdings" w:hint="default"/>
      </w:rPr>
    </w:lvl>
    <w:lvl w:ilvl="6" w:tplc="0AD29B14">
      <w:start w:val="1"/>
      <w:numFmt w:val="bullet"/>
      <w:lvlText w:val=""/>
      <w:lvlJc w:val="left"/>
      <w:pPr>
        <w:ind w:left="5040" w:hanging="360"/>
      </w:pPr>
      <w:rPr>
        <w:rFonts w:ascii="Symbol" w:hAnsi="Symbol" w:hint="default"/>
      </w:rPr>
    </w:lvl>
    <w:lvl w:ilvl="7" w:tplc="FE20B988">
      <w:start w:val="1"/>
      <w:numFmt w:val="bullet"/>
      <w:lvlText w:val="o"/>
      <w:lvlJc w:val="left"/>
      <w:pPr>
        <w:ind w:left="5760" w:hanging="360"/>
      </w:pPr>
      <w:rPr>
        <w:rFonts w:ascii="Courier New" w:hAnsi="Courier New" w:hint="default"/>
      </w:rPr>
    </w:lvl>
    <w:lvl w:ilvl="8" w:tplc="4C4A38BC">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FB4A94"/>
    <w:multiLevelType w:val="hybridMultilevel"/>
    <w:tmpl w:val="FFFFFFFF"/>
    <w:lvl w:ilvl="0" w:tplc="B560C1F4">
      <w:start w:val="1"/>
      <w:numFmt w:val="bullet"/>
      <w:lvlText w:val=""/>
      <w:lvlJc w:val="left"/>
      <w:pPr>
        <w:ind w:left="720" w:hanging="360"/>
      </w:pPr>
      <w:rPr>
        <w:rFonts w:ascii="Symbol" w:hAnsi="Symbol" w:hint="default"/>
      </w:rPr>
    </w:lvl>
    <w:lvl w:ilvl="1" w:tplc="364EA98E">
      <w:start w:val="1"/>
      <w:numFmt w:val="bullet"/>
      <w:lvlText w:val=""/>
      <w:lvlJc w:val="left"/>
      <w:pPr>
        <w:ind w:left="1440" w:hanging="360"/>
      </w:pPr>
      <w:rPr>
        <w:rFonts w:ascii="Symbol" w:hAnsi="Symbol" w:hint="default"/>
      </w:rPr>
    </w:lvl>
    <w:lvl w:ilvl="2" w:tplc="35E01E8C">
      <w:start w:val="1"/>
      <w:numFmt w:val="bullet"/>
      <w:lvlText w:val=""/>
      <w:lvlJc w:val="left"/>
      <w:pPr>
        <w:ind w:left="2160" w:hanging="360"/>
      </w:pPr>
      <w:rPr>
        <w:rFonts w:ascii="Wingdings" w:hAnsi="Wingdings" w:hint="default"/>
      </w:rPr>
    </w:lvl>
    <w:lvl w:ilvl="3" w:tplc="6AD29352">
      <w:start w:val="1"/>
      <w:numFmt w:val="bullet"/>
      <w:lvlText w:val=""/>
      <w:lvlJc w:val="left"/>
      <w:pPr>
        <w:ind w:left="2880" w:hanging="360"/>
      </w:pPr>
      <w:rPr>
        <w:rFonts w:ascii="Symbol" w:hAnsi="Symbol" w:hint="default"/>
      </w:rPr>
    </w:lvl>
    <w:lvl w:ilvl="4" w:tplc="1AF4586C">
      <w:start w:val="1"/>
      <w:numFmt w:val="bullet"/>
      <w:lvlText w:val="o"/>
      <w:lvlJc w:val="left"/>
      <w:pPr>
        <w:ind w:left="3600" w:hanging="360"/>
      </w:pPr>
      <w:rPr>
        <w:rFonts w:ascii="Courier New" w:hAnsi="Courier New" w:hint="default"/>
      </w:rPr>
    </w:lvl>
    <w:lvl w:ilvl="5" w:tplc="9648EB40">
      <w:start w:val="1"/>
      <w:numFmt w:val="bullet"/>
      <w:lvlText w:val=""/>
      <w:lvlJc w:val="left"/>
      <w:pPr>
        <w:ind w:left="4320" w:hanging="360"/>
      </w:pPr>
      <w:rPr>
        <w:rFonts w:ascii="Wingdings" w:hAnsi="Wingdings" w:hint="default"/>
      </w:rPr>
    </w:lvl>
    <w:lvl w:ilvl="6" w:tplc="7988ED9E">
      <w:start w:val="1"/>
      <w:numFmt w:val="bullet"/>
      <w:lvlText w:val=""/>
      <w:lvlJc w:val="left"/>
      <w:pPr>
        <w:ind w:left="5040" w:hanging="360"/>
      </w:pPr>
      <w:rPr>
        <w:rFonts w:ascii="Symbol" w:hAnsi="Symbol" w:hint="default"/>
      </w:rPr>
    </w:lvl>
    <w:lvl w:ilvl="7" w:tplc="7E922ED8">
      <w:start w:val="1"/>
      <w:numFmt w:val="bullet"/>
      <w:lvlText w:val="o"/>
      <w:lvlJc w:val="left"/>
      <w:pPr>
        <w:ind w:left="5760" w:hanging="360"/>
      </w:pPr>
      <w:rPr>
        <w:rFonts w:ascii="Courier New" w:hAnsi="Courier New" w:hint="default"/>
      </w:rPr>
    </w:lvl>
    <w:lvl w:ilvl="8" w:tplc="8848A2FC">
      <w:start w:val="1"/>
      <w:numFmt w:val="bullet"/>
      <w:lvlText w:val=""/>
      <w:lvlJc w:val="left"/>
      <w:pPr>
        <w:ind w:left="6480" w:hanging="360"/>
      </w:pPr>
      <w:rPr>
        <w:rFonts w:ascii="Wingdings" w:hAnsi="Wingdings" w:hint="default"/>
      </w:rPr>
    </w:lvl>
  </w:abstractNum>
  <w:abstractNum w:abstractNumId="12" w15:restartNumberingAfterBreak="0">
    <w:nsid w:val="2B365F8F"/>
    <w:multiLevelType w:val="multilevel"/>
    <w:tmpl w:val="5A76E2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901506"/>
    <w:multiLevelType w:val="hybridMultilevel"/>
    <w:tmpl w:val="FFFFFFFF"/>
    <w:lvl w:ilvl="0" w:tplc="790C2280">
      <w:start w:val="1"/>
      <w:numFmt w:val="bullet"/>
      <w:lvlText w:val=""/>
      <w:lvlJc w:val="left"/>
      <w:pPr>
        <w:ind w:left="720" w:hanging="360"/>
      </w:pPr>
      <w:rPr>
        <w:rFonts w:ascii="Symbol" w:hAnsi="Symbol" w:hint="default"/>
      </w:rPr>
    </w:lvl>
    <w:lvl w:ilvl="1" w:tplc="EC401590">
      <w:start w:val="1"/>
      <w:numFmt w:val="bullet"/>
      <w:lvlText w:val=""/>
      <w:lvlJc w:val="left"/>
      <w:pPr>
        <w:ind w:left="1440" w:hanging="360"/>
      </w:pPr>
      <w:rPr>
        <w:rFonts w:ascii="Symbol" w:hAnsi="Symbol" w:hint="default"/>
      </w:rPr>
    </w:lvl>
    <w:lvl w:ilvl="2" w:tplc="AC165BB6">
      <w:start w:val="1"/>
      <w:numFmt w:val="bullet"/>
      <w:lvlText w:val=""/>
      <w:lvlJc w:val="left"/>
      <w:pPr>
        <w:ind w:left="2160" w:hanging="360"/>
      </w:pPr>
      <w:rPr>
        <w:rFonts w:ascii="Wingdings" w:hAnsi="Wingdings" w:hint="default"/>
      </w:rPr>
    </w:lvl>
    <w:lvl w:ilvl="3" w:tplc="C2444C06">
      <w:start w:val="1"/>
      <w:numFmt w:val="bullet"/>
      <w:lvlText w:val=""/>
      <w:lvlJc w:val="left"/>
      <w:pPr>
        <w:ind w:left="2880" w:hanging="360"/>
      </w:pPr>
      <w:rPr>
        <w:rFonts w:ascii="Symbol" w:hAnsi="Symbol" w:hint="default"/>
      </w:rPr>
    </w:lvl>
    <w:lvl w:ilvl="4" w:tplc="E560366E">
      <w:start w:val="1"/>
      <w:numFmt w:val="bullet"/>
      <w:lvlText w:val="o"/>
      <w:lvlJc w:val="left"/>
      <w:pPr>
        <w:ind w:left="3600" w:hanging="360"/>
      </w:pPr>
      <w:rPr>
        <w:rFonts w:ascii="Courier New" w:hAnsi="Courier New" w:hint="default"/>
      </w:rPr>
    </w:lvl>
    <w:lvl w:ilvl="5" w:tplc="61905A18">
      <w:start w:val="1"/>
      <w:numFmt w:val="bullet"/>
      <w:lvlText w:val=""/>
      <w:lvlJc w:val="left"/>
      <w:pPr>
        <w:ind w:left="4320" w:hanging="360"/>
      </w:pPr>
      <w:rPr>
        <w:rFonts w:ascii="Wingdings" w:hAnsi="Wingdings" w:hint="default"/>
      </w:rPr>
    </w:lvl>
    <w:lvl w:ilvl="6" w:tplc="A8F8BE96">
      <w:start w:val="1"/>
      <w:numFmt w:val="bullet"/>
      <w:lvlText w:val=""/>
      <w:lvlJc w:val="left"/>
      <w:pPr>
        <w:ind w:left="5040" w:hanging="360"/>
      </w:pPr>
      <w:rPr>
        <w:rFonts w:ascii="Symbol" w:hAnsi="Symbol" w:hint="default"/>
      </w:rPr>
    </w:lvl>
    <w:lvl w:ilvl="7" w:tplc="2BEE95F8">
      <w:start w:val="1"/>
      <w:numFmt w:val="bullet"/>
      <w:lvlText w:val="o"/>
      <w:lvlJc w:val="left"/>
      <w:pPr>
        <w:ind w:left="5760" w:hanging="360"/>
      </w:pPr>
      <w:rPr>
        <w:rFonts w:ascii="Courier New" w:hAnsi="Courier New" w:hint="default"/>
      </w:rPr>
    </w:lvl>
    <w:lvl w:ilvl="8" w:tplc="C518B0D0">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6E0D1E"/>
    <w:multiLevelType w:val="hybridMultilevel"/>
    <w:tmpl w:val="FFFFFFFF"/>
    <w:lvl w:ilvl="0" w:tplc="D7964396">
      <w:start w:val="1"/>
      <w:numFmt w:val="bullet"/>
      <w:lvlText w:val=""/>
      <w:lvlJc w:val="left"/>
      <w:pPr>
        <w:ind w:left="720" w:hanging="360"/>
      </w:pPr>
      <w:rPr>
        <w:rFonts w:ascii="Symbol" w:hAnsi="Symbol" w:hint="default"/>
      </w:rPr>
    </w:lvl>
    <w:lvl w:ilvl="1" w:tplc="3DEE5C50">
      <w:start w:val="1"/>
      <w:numFmt w:val="bullet"/>
      <w:lvlText w:val=""/>
      <w:lvlJc w:val="left"/>
      <w:pPr>
        <w:ind w:left="1440" w:hanging="360"/>
      </w:pPr>
      <w:rPr>
        <w:rFonts w:ascii="Symbol" w:hAnsi="Symbol" w:hint="default"/>
      </w:rPr>
    </w:lvl>
    <w:lvl w:ilvl="2" w:tplc="FB8486A6">
      <w:start w:val="1"/>
      <w:numFmt w:val="bullet"/>
      <w:lvlText w:val=""/>
      <w:lvlJc w:val="left"/>
      <w:pPr>
        <w:ind w:left="2160" w:hanging="360"/>
      </w:pPr>
      <w:rPr>
        <w:rFonts w:ascii="Wingdings" w:hAnsi="Wingdings" w:hint="default"/>
      </w:rPr>
    </w:lvl>
    <w:lvl w:ilvl="3" w:tplc="195050EA">
      <w:start w:val="1"/>
      <w:numFmt w:val="bullet"/>
      <w:lvlText w:val=""/>
      <w:lvlJc w:val="left"/>
      <w:pPr>
        <w:ind w:left="2880" w:hanging="360"/>
      </w:pPr>
      <w:rPr>
        <w:rFonts w:ascii="Symbol" w:hAnsi="Symbol" w:hint="default"/>
      </w:rPr>
    </w:lvl>
    <w:lvl w:ilvl="4" w:tplc="BAC0D17A">
      <w:start w:val="1"/>
      <w:numFmt w:val="bullet"/>
      <w:lvlText w:val="o"/>
      <w:lvlJc w:val="left"/>
      <w:pPr>
        <w:ind w:left="3600" w:hanging="360"/>
      </w:pPr>
      <w:rPr>
        <w:rFonts w:ascii="Courier New" w:hAnsi="Courier New" w:hint="default"/>
      </w:rPr>
    </w:lvl>
    <w:lvl w:ilvl="5" w:tplc="DE480170">
      <w:start w:val="1"/>
      <w:numFmt w:val="bullet"/>
      <w:lvlText w:val=""/>
      <w:lvlJc w:val="left"/>
      <w:pPr>
        <w:ind w:left="4320" w:hanging="360"/>
      </w:pPr>
      <w:rPr>
        <w:rFonts w:ascii="Wingdings" w:hAnsi="Wingdings" w:hint="default"/>
      </w:rPr>
    </w:lvl>
    <w:lvl w:ilvl="6" w:tplc="8080239A">
      <w:start w:val="1"/>
      <w:numFmt w:val="bullet"/>
      <w:lvlText w:val=""/>
      <w:lvlJc w:val="left"/>
      <w:pPr>
        <w:ind w:left="5040" w:hanging="360"/>
      </w:pPr>
      <w:rPr>
        <w:rFonts w:ascii="Symbol" w:hAnsi="Symbol" w:hint="default"/>
      </w:rPr>
    </w:lvl>
    <w:lvl w:ilvl="7" w:tplc="3A180CC8">
      <w:start w:val="1"/>
      <w:numFmt w:val="bullet"/>
      <w:lvlText w:val="o"/>
      <w:lvlJc w:val="left"/>
      <w:pPr>
        <w:ind w:left="5760" w:hanging="360"/>
      </w:pPr>
      <w:rPr>
        <w:rFonts w:ascii="Courier New" w:hAnsi="Courier New" w:hint="default"/>
      </w:rPr>
    </w:lvl>
    <w:lvl w:ilvl="8" w:tplc="D9DA224E">
      <w:start w:val="1"/>
      <w:numFmt w:val="bullet"/>
      <w:lvlText w:val=""/>
      <w:lvlJc w:val="left"/>
      <w:pPr>
        <w:ind w:left="6480" w:hanging="360"/>
      </w:pPr>
      <w:rPr>
        <w:rFonts w:ascii="Wingdings" w:hAnsi="Wingdings" w:hint="default"/>
      </w:rPr>
    </w:lvl>
  </w:abstractNum>
  <w:abstractNum w:abstractNumId="21" w15:restartNumberingAfterBreak="0">
    <w:nsid w:val="43B24DE0"/>
    <w:multiLevelType w:val="hybridMultilevel"/>
    <w:tmpl w:val="FFFFFFFF"/>
    <w:lvl w:ilvl="0" w:tplc="C00AC524">
      <w:start w:val="1"/>
      <w:numFmt w:val="bullet"/>
      <w:lvlText w:val=""/>
      <w:lvlJc w:val="left"/>
      <w:pPr>
        <w:ind w:left="720" w:hanging="360"/>
      </w:pPr>
      <w:rPr>
        <w:rFonts w:ascii="Symbol" w:hAnsi="Symbol" w:hint="default"/>
      </w:rPr>
    </w:lvl>
    <w:lvl w:ilvl="1" w:tplc="A0ECEB16">
      <w:start w:val="1"/>
      <w:numFmt w:val="bullet"/>
      <w:lvlText w:val="o"/>
      <w:lvlJc w:val="left"/>
      <w:pPr>
        <w:ind w:left="1440" w:hanging="360"/>
      </w:pPr>
      <w:rPr>
        <w:rFonts w:ascii="Courier New" w:hAnsi="Courier New" w:hint="default"/>
      </w:rPr>
    </w:lvl>
    <w:lvl w:ilvl="2" w:tplc="3CEA5120">
      <w:start w:val="1"/>
      <w:numFmt w:val="bullet"/>
      <w:lvlText w:val=""/>
      <w:lvlJc w:val="left"/>
      <w:pPr>
        <w:ind w:left="2160" w:hanging="360"/>
      </w:pPr>
      <w:rPr>
        <w:rFonts w:ascii="Wingdings" w:hAnsi="Wingdings" w:hint="default"/>
      </w:rPr>
    </w:lvl>
    <w:lvl w:ilvl="3" w:tplc="A5FC5780">
      <w:start w:val="1"/>
      <w:numFmt w:val="bullet"/>
      <w:lvlText w:val=""/>
      <w:lvlJc w:val="left"/>
      <w:pPr>
        <w:ind w:left="2880" w:hanging="360"/>
      </w:pPr>
      <w:rPr>
        <w:rFonts w:ascii="Symbol" w:hAnsi="Symbol" w:hint="default"/>
      </w:rPr>
    </w:lvl>
    <w:lvl w:ilvl="4" w:tplc="3ED6FF84">
      <w:start w:val="1"/>
      <w:numFmt w:val="bullet"/>
      <w:lvlText w:val="o"/>
      <w:lvlJc w:val="left"/>
      <w:pPr>
        <w:ind w:left="3600" w:hanging="360"/>
      </w:pPr>
      <w:rPr>
        <w:rFonts w:ascii="Courier New" w:hAnsi="Courier New" w:hint="default"/>
      </w:rPr>
    </w:lvl>
    <w:lvl w:ilvl="5" w:tplc="20BC1E34">
      <w:start w:val="1"/>
      <w:numFmt w:val="bullet"/>
      <w:lvlText w:val=""/>
      <w:lvlJc w:val="left"/>
      <w:pPr>
        <w:ind w:left="4320" w:hanging="360"/>
      </w:pPr>
      <w:rPr>
        <w:rFonts w:ascii="Wingdings" w:hAnsi="Wingdings" w:hint="default"/>
      </w:rPr>
    </w:lvl>
    <w:lvl w:ilvl="6" w:tplc="F424B23A">
      <w:start w:val="1"/>
      <w:numFmt w:val="bullet"/>
      <w:lvlText w:val=""/>
      <w:lvlJc w:val="left"/>
      <w:pPr>
        <w:ind w:left="5040" w:hanging="360"/>
      </w:pPr>
      <w:rPr>
        <w:rFonts w:ascii="Symbol" w:hAnsi="Symbol" w:hint="default"/>
      </w:rPr>
    </w:lvl>
    <w:lvl w:ilvl="7" w:tplc="CE841EF0">
      <w:start w:val="1"/>
      <w:numFmt w:val="bullet"/>
      <w:lvlText w:val="o"/>
      <w:lvlJc w:val="left"/>
      <w:pPr>
        <w:ind w:left="5760" w:hanging="360"/>
      </w:pPr>
      <w:rPr>
        <w:rFonts w:ascii="Courier New" w:hAnsi="Courier New" w:hint="default"/>
      </w:rPr>
    </w:lvl>
    <w:lvl w:ilvl="8" w:tplc="4628D6AC">
      <w:start w:val="1"/>
      <w:numFmt w:val="bullet"/>
      <w:lvlText w:val=""/>
      <w:lvlJc w:val="left"/>
      <w:pPr>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5F456D"/>
    <w:multiLevelType w:val="hybridMultilevel"/>
    <w:tmpl w:val="FFFFFFFF"/>
    <w:lvl w:ilvl="0" w:tplc="78FCF6AC">
      <w:start w:val="1"/>
      <w:numFmt w:val="bullet"/>
      <w:lvlText w:val=""/>
      <w:lvlJc w:val="left"/>
      <w:pPr>
        <w:ind w:left="720" w:hanging="360"/>
      </w:pPr>
      <w:rPr>
        <w:rFonts w:ascii="Symbol" w:hAnsi="Symbol" w:hint="default"/>
      </w:rPr>
    </w:lvl>
    <w:lvl w:ilvl="1" w:tplc="C9928736">
      <w:start w:val="1"/>
      <w:numFmt w:val="bullet"/>
      <w:lvlText w:val="o"/>
      <w:lvlJc w:val="left"/>
      <w:pPr>
        <w:ind w:left="1440" w:hanging="360"/>
      </w:pPr>
      <w:rPr>
        <w:rFonts w:ascii="Courier New" w:hAnsi="Courier New" w:hint="default"/>
      </w:rPr>
    </w:lvl>
    <w:lvl w:ilvl="2" w:tplc="A2C01D52">
      <w:start w:val="1"/>
      <w:numFmt w:val="bullet"/>
      <w:lvlText w:val=""/>
      <w:lvlJc w:val="left"/>
      <w:pPr>
        <w:ind w:left="2160" w:hanging="360"/>
      </w:pPr>
      <w:rPr>
        <w:rFonts w:ascii="Wingdings" w:hAnsi="Wingdings" w:hint="default"/>
      </w:rPr>
    </w:lvl>
    <w:lvl w:ilvl="3" w:tplc="49FA9150">
      <w:start w:val="1"/>
      <w:numFmt w:val="bullet"/>
      <w:lvlText w:val=""/>
      <w:lvlJc w:val="left"/>
      <w:pPr>
        <w:ind w:left="2880" w:hanging="360"/>
      </w:pPr>
      <w:rPr>
        <w:rFonts w:ascii="Symbol" w:hAnsi="Symbol" w:hint="default"/>
      </w:rPr>
    </w:lvl>
    <w:lvl w:ilvl="4" w:tplc="45CE7FF6">
      <w:start w:val="1"/>
      <w:numFmt w:val="bullet"/>
      <w:lvlText w:val="o"/>
      <w:lvlJc w:val="left"/>
      <w:pPr>
        <w:ind w:left="3600" w:hanging="360"/>
      </w:pPr>
      <w:rPr>
        <w:rFonts w:ascii="Courier New" w:hAnsi="Courier New" w:hint="default"/>
      </w:rPr>
    </w:lvl>
    <w:lvl w:ilvl="5" w:tplc="9768E356">
      <w:start w:val="1"/>
      <w:numFmt w:val="bullet"/>
      <w:lvlText w:val=""/>
      <w:lvlJc w:val="left"/>
      <w:pPr>
        <w:ind w:left="4320" w:hanging="360"/>
      </w:pPr>
      <w:rPr>
        <w:rFonts w:ascii="Wingdings" w:hAnsi="Wingdings" w:hint="default"/>
      </w:rPr>
    </w:lvl>
    <w:lvl w:ilvl="6" w:tplc="14E86EA2">
      <w:start w:val="1"/>
      <w:numFmt w:val="bullet"/>
      <w:lvlText w:val=""/>
      <w:lvlJc w:val="left"/>
      <w:pPr>
        <w:ind w:left="5040" w:hanging="360"/>
      </w:pPr>
      <w:rPr>
        <w:rFonts w:ascii="Symbol" w:hAnsi="Symbol" w:hint="default"/>
      </w:rPr>
    </w:lvl>
    <w:lvl w:ilvl="7" w:tplc="D012DA24">
      <w:start w:val="1"/>
      <w:numFmt w:val="bullet"/>
      <w:lvlText w:val="o"/>
      <w:lvlJc w:val="left"/>
      <w:pPr>
        <w:ind w:left="5760" w:hanging="360"/>
      </w:pPr>
      <w:rPr>
        <w:rFonts w:ascii="Courier New" w:hAnsi="Courier New" w:hint="default"/>
      </w:rPr>
    </w:lvl>
    <w:lvl w:ilvl="8" w:tplc="39109EBA">
      <w:start w:val="1"/>
      <w:numFmt w:val="bullet"/>
      <w:lvlText w:val=""/>
      <w:lvlJc w:val="left"/>
      <w:pPr>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10561"/>
    <w:multiLevelType w:val="hybridMultilevel"/>
    <w:tmpl w:val="FFFFFFFF"/>
    <w:lvl w:ilvl="0" w:tplc="1BA611C0">
      <w:start w:val="1"/>
      <w:numFmt w:val="bullet"/>
      <w:lvlText w:val=""/>
      <w:lvlJc w:val="left"/>
      <w:pPr>
        <w:ind w:left="720" w:hanging="360"/>
      </w:pPr>
      <w:rPr>
        <w:rFonts w:ascii="Symbol" w:hAnsi="Symbol" w:hint="default"/>
      </w:rPr>
    </w:lvl>
    <w:lvl w:ilvl="1" w:tplc="637032D0">
      <w:start w:val="1"/>
      <w:numFmt w:val="bullet"/>
      <w:lvlText w:val=""/>
      <w:lvlJc w:val="left"/>
      <w:pPr>
        <w:ind w:left="1440" w:hanging="360"/>
      </w:pPr>
      <w:rPr>
        <w:rFonts w:ascii="Symbol" w:hAnsi="Symbol" w:hint="default"/>
      </w:rPr>
    </w:lvl>
    <w:lvl w:ilvl="2" w:tplc="CEE00528">
      <w:start w:val="1"/>
      <w:numFmt w:val="bullet"/>
      <w:lvlText w:val=""/>
      <w:lvlJc w:val="left"/>
      <w:pPr>
        <w:ind w:left="2160" w:hanging="360"/>
      </w:pPr>
      <w:rPr>
        <w:rFonts w:ascii="Wingdings" w:hAnsi="Wingdings" w:hint="default"/>
      </w:rPr>
    </w:lvl>
    <w:lvl w:ilvl="3" w:tplc="12825932">
      <w:start w:val="1"/>
      <w:numFmt w:val="bullet"/>
      <w:lvlText w:val=""/>
      <w:lvlJc w:val="left"/>
      <w:pPr>
        <w:ind w:left="2880" w:hanging="360"/>
      </w:pPr>
      <w:rPr>
        <w:rFonts w:ascii="Symbol" w:hAnsi="Symbol" w:hint="default"/>
      </w:rPr>
    </w:lvl>
    <w:lvl w:ilvl="4" w:tplc="4C70F7B8">
      <w:start w:val="1"/>
      <w:numFmt w:val="bullet"/>
      <w:lvlText w:val="o"/>
      <w:lvlJc w:val="left"/>
      <w:pPr>
        <w:ind w:left="3600" w:hanging="360"/>
      </w:pPr>
      <w:rPr>
        <w:rFonts w:ascii="Courier New" w:hAnsi="Courier New" w:hint="default"/>
      </w:rPr>
    </w:lvl>
    <w:lvl w:ilvl="5" w:tplc="0E701C20">
      <w:start w:val="1"/>
      <w:numFmt w:val="bullet"/>
      <w:lvlText w:val=""/>
      <w:lvlJc w:val="left"/>
      <w:pPr>
        <w:ind w:left="4320" w:hanging="360"/>
      </w:pPr>
      <w:rPr>
        <w:rFonts w:ascii="Wingdings" w:hAnsi="Wingdings" w:hint="default"/>
      </w:rPr>
    </w:lvl>
    <w:lvl w:ilvl="6" w:tplc="4DAC5076">
      <w:start w:val="1"/>
      <w:numFmt w:val="bullet"/>
      <w:lvlText w:val=""/>
      <w:lvlJc w:val="left"/>
      <w:pPr>
        <w:ind w:left="5040" w:hanging="360"/>
      </w:pPr>
      <w:rPr>
        <w:rFonts w:ascii="Symbol" w:hAnsi="Symbol" w:hint="default"/>
      </w:rPr>
    </w:lvl>
    <w:lvl w:ilvl="7" w:tplc="22E63202">
      <w:start w:val="1"/>
      <w:numFmt w:val="bullet"/>
      <w:lvlText w:val="o"/>
      <w:lvlJc w:val="left"/>
      <w:pPr>
        <w:ind w:left="5760" w:hanging="360"/>
      </w:pPr>
      <w:rPr>
        <w:rFonts w:ascii="Courier New" w:hAnsi="Courier New" w:hint="default"/>
      </w:rPr>
    </w:lvl>
    <w:lvl w:ilvl="8" w:tplc="F286C868">
      <w:start w:val="1"/>
      <w:numFmt w:val="bullet"/>
      <w:lvlText w:val=""/>
      <w:lvlJc w:val="left"/>
      <w:pPr>
        <w:ind w:left="6480" w:hanging="360"/>
      </w:pPr>
      <w:rPr>
        <w:rFonts w:ascii="Wingdings" w:hAnsi="Wingdings" w:hint="default"/>
      </w:rPr>
    </w:lvl>
  </w:abstractNum>
  <w:abstractNum w:abstractNumId="26" w15:restartNumberingAfterBreak="0">
    <w:nsid w:val="52DA4400"/>
    <w:multiLevelType w:val="hybridMultilevel"/>
    <w:tmpl w:val="FFFFFFFF"/>
    <w:lvl w:ilvl="0" w:tplc="0CDE1C7E">
      <w:start w:val="1"/>
      <w:numFmt w:val="bullet"/>
      <w:lvlText w:val=""/>
      <w:lvlJc w:val="left"/>
      <w:pPr>
        <w:ind w:left="720" w:hanging="360"/>
      </w:pPr>
      <w:rPr>
        <w:rFonts w:ascii="Symbol" w:hAnsi="Symbol" w:hint="default"/>
      </w:rPr>
    </w:lvl>
    <w:lvl w:ilvl="1" w:tplc="9126EE38">
      <w:start w:val="1"/>
      <w:numFmt w:val="bullet"/>
      <w:lvlText w:val=""/>
      <w:lvlJc w:val="left"/>
      <w:pPr>
        <w:ind w:left="1440" w:hanging="360"/>
      </w:pPr>
      <w:rPr>
        <w:rFonts w:ascii="Symbol" w:hAnsi="Symbol" w:hint="default"/>
      </w:rPr>
    </w:lvl>
    <w:lvl w:ilvl="2" w:tplc="8FB6C914">
      <w:start w:val="1"/>
      <w:numFmt w:val="bullet"/>
      <w:lvlText w:val=""/>
      <w:lvlJc w:val="left"/>
      <w:pPr>
        <w:ind w:left="2160" w:hanging="360"/>
      </w:pPr>
      <w:rPr>
        <w:rFonts w:ascii="Wingdings" w:hAnsi="Wingdings" w:hint="default"/>
      </w:rPr>
    </w:lvl>
    <w:lvl w:ilvl="3" w:tplc="C0DC6F9C">
      <w:start w:val="1"/>
      <w:numFmt w:val="bullet"/>
      <w:lvlText w:val=""/>
      <w:lvlJc w:val="left"/>
      <w:pPr>
        <w:ind w:left="2880" w:hanging="360"/>
      </w:pPr>
      <w:rPr>
        <w:rFonts w:ascii="Symbol" w:hAnsi="Symbol" w:hint="default"/>
      </w:rPr>
    </w:lvl>
    <w:lvl w:ilvl="4" w:tplc="282C72D6">
      <w:start w:val="1"/>
      <w:numFmt w:val="bullet"/>
      <w:lvlText w:val="o"/>
      <w:lvlJc w:val="left"/>
      <w:pPr>
        <w:ind w:left="3600" w:hanging="360"/>
      </w:pPr>
      <w:rPr>
        <w:rFonts w:ascii="Courier New" w:hAnsi="Courier New" w:hint="default"/>
      </w:rPr>
    </w:lvl>
    <w:lvl w:ilvl="5" w:tplc="16D679DE">
      <w:start w:val="1"/>
      <w:numFmt w:val="bullet"/>
      <w:lvlText w:val=""/>
      <w:lvlJc w:val="left"/>
      <w:pPr>
        <w:ind w:left="4320" w:hanging="360"/>
      </w:pPr>
      <w:rPr>
        <w:rFonts w:ascii="Wingdings" w:hAnsi="Wingdings" w:hint="default"/>
      </w:rPr>
    </w:lvl>
    <w:lvl w:ilvl="6" w:tplc="C6228A74">
      <w:start w:val="1"/>
      <w:numFmt w:val="bullet"/>
      <w:lvlText w:val=""/>
      <w:lvlJc w:val="left"/>
      <w:pPr>
        <w:ind w:left="5040" w:hanging="360"/>
      </w:pPr>
      <w:rPr>
        <w:rFonts w:ascii="Symbol" w:hAnsi="Symbol" w:hint="default"/>
      </w:rPr>
    </w:lvl>
    <w:lvl w:ilvl="7" w:tplc="FF82B1B8">
      <w:start w:val="1"/>
      <w:numFmt w:val="bullet"/>
      <w:lvlText w:val="o"/>
      <w:lvlJc w:val="left"/>
      <w:pPr>
        <w:ind w:left="5760" w:hanging="360"/>
      </w:pPr>
      <w:rPr>
        <w:rFonts w:ascii="Courier New" w:hAnsi="Courier New" w:hint="default"/>
      </w:rPr>
    </w:lvl>
    <w:lvl w:ilvl="8" w:tplc="5FC8E3EE">
      <w:start w:val="1"/>
      <w:numFmt w:val="bullet"/>
      <w:lvlText w:val=""/>
      <w:lvlJc w:val="left"/>
      <w:pPr>
        <w:ind w:left="648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4797353"/>
    <w:multiLevelType w:val="hybridMultilevel"/>
    <w:tmpl w:val="FFFFFFFF"/>
    <w:lvl w:ilvl="0" w:tplc="16343916">
      <w:start w:val="1"/>
      <w:numFmt w:val="bullet"/>
      <w:lvlText w:val=""/>
      <w:lvlJc w:val="left"/>
      <w:pPr>
        <w:ind w:left="720" w:hanging="360"/>
      </w:pPr>
      <w:rPr>
        <w:rFonts w:ascii="Symbol" w:hAnsi="Symbol" w:hint="default"/>
      </w:rPr>
    </w:lvl>
    <w:lvl w:ilvl="1" w:tplc="50A89C4C">
      <w:start w:val="1"/>
      <w:numFmt w:val="bullet"/>
      <w:lvlText w:val="o"/>
      <w:lvlJc w:val="left"/>
      <w:pPr>
        <w:ind w:left="1440" w:hanging="360"/>
      </w:pPr>
      <w:rPr>
        <w:rFonts w:ascii="Courier New" w:hAnsi="Courier New" w:hint="default"/>
      </w:rPr>
    </w:lvl>
    <w:lvl w:ilvl="2" w:tplc="87506D8E">
      <w:start w:val="1"/>
      <w:numFmt w:val="bullet"/>
      <w:lvlText w:val=""/>
      <w:lvlJc w:val="left"/>
      <w:pPr>
        <w:ind w:left="2160" w:hanging="360"/>
      </w:pPr>
      <w:rPr>
        <w:rFonts w:ascii="Wingdings" w:hAnsi="Wingdings" w:hint="default"/>
      </w:rPr>
    </w:lvl>
    <w:lvl w:ilvl="3" w:tplc="4F62E190">
      <w:start w:val="1"/>
      <w:numFmt w:val="bullet"/>
      <w:lvlText w:val=""/>
      <w:lvlJc w:val="left"/>
      <w:pPr>
        <w:ind w:left="2880" w:hanging="360"/>
      </w:pPr>
      <w:rPr>
        <w:rFonts w:ascii="Symbol" w:hAnsi="Symbol" w:hint="default"/>
      </w:rPr>
    </w:lvl>
    <w:lvl w:ilvl="4" w:tplc="FE605638">
      <w:start w:val="1"/>
      <w:numFmt w:val="bullet"/>
      <w:lvlText w:val="o"/>
      <w:lvlJc w:val="left"/>
      <w:pPr>
        <w:ind w:left="3600" w:hanging="360"/>
      </w:pPr>
      <w:rPr>
        <w:rFonts w:ascii="Courier New" w:hAnsi="Courier New" w:hint="default"/>
      </w:rPr>
    </w:lvl>
    <w:lvl w:ilvl="5" w:tplc="2AE4E75A">
      <w:start w:val="1"/>
      <w:numFmt w:val="bullet"/>
      <w:lvlText w:val=""/>
      <w:lvlJc w:val="left"/>
      <w:pPr>
        <w:ind w:left="4320" w:hanging="360"/>
      </w:pPr>
      <w:rPr>
        <w:rFonts w:ascii="Wingdings" w:hAnsi="Wingdings" w:hint="default"/>
      </w:rPr>
    </w:lvl>
    <w:lvl w:ilvl="6" w:tplc="F5A2F0A0">
      <w:start w:val="1"/>
      <w:numFmt w:val="bullet"/>
      <w:lvlText w:val=""/>
      <w:lvlJc w:val="left"/>
      <w:pPr>
        <w:ind w:left="5040" w:hanging="360"/>
      </w:pPr>
      <w:rPr>
        <w:rFonts w:ascii="Symbol" w:hAnsi="Symbol" w:hint="default"/>
      </w:rPr>
    </w:lvl>
    <w:lvl w:ilvl="7" w:tplc="F35E248A">
      <w:start w:val="1"/>
      <w:numFmt w:val="bullet"/>
      <w:lvlText w:val="o"/>
      <w:lvlJc w:val="left"/>
      <w:pPr>
        <w:ind w:left="5760" w:hanging="360"/>
      </w:pPr>
      <w:rPr>
        <w:rFonts w:ascii="Courier New" w:hAnsi="Courier New" w:hint="default"/>
      </w:rPr>
    </w:lvl>
    <w:lvl w:ilvl="8" w:tplc="07802422">
      <w:start w:val="1"/>
      <w:numFmt w:val="bullet"/>
      <w:lvlText w:val=""/>
      <w:lvlJc w:val="left"/>
      <w:pPr>
        <w:ind w:left="6480" w:hanging="360"/>
      </w:pPr>
      <w:rPr>
        <w:rFonts w:ascii="Wingdings" w:hAnsi="Wingdings" w:hint="default"/>
      </w:rPr>
    </w:lvl>
  </w:abstractNum>
  <w:abstractNum w:abstractNumId="29" w15:restartNumberingAfterBreak="0">
    <w:nsid w:val="591D70FB"/>
    <w:multiLevelType w:val="hybridMultilevel"/>
    <w:tmpl w:val="FFFFFFFF"/>
    <w:lvl w:ilvl="0" w:tplc="25128524">
      <w:start w:val="1"/>
      <w:numFmt w:val="bullet"/>
      <w:lvlText w:val=""/>
      <w:lvlJc w:val="left"/>
      <w:pPr>
        <w:ind w:left="720" w:hanging="360"/>
      </w:pPr>
      <w:rPr>
        <w:rFonts w:ascii="Symbol" w:hAnsi="Symbol" w:hint="default"/>
      </w:rPr>
    </w:lvl>
    <w:lvl w:ilvl="1" w:tplc="524EFB1E">
      <w:start w:val="1"/>
      <w:numFmt w:val="bullet"/>
      <w:lvlText w:val="o"/>
      <w:lvlJc w:val="left"/>
      <w:pPr>
        <w:ind w:left="1440" w:hanging="360"/>
      </w:pPr>
      <w:rPr>
        <w:rFonts w:ascii="Courier New" w:hAnsi="Courier New" w:hint="default"/>
      </w:rPr>
    </w:lvl>
    <w:lvl w:ilvl="2" w:tplc="4B56B828">
      <w:start w:val="1"/>
      <w:numFmt w:val="bullet"/>
      <w:lvlText w:val=""/>
      <w:lvlJc w:val="left"/>
      <w:pPr>
        <w:ind w:left="2160" w:hanging="360"/>
      </w:pPr>
      <w:rPr>
        <w:rFonts w:ascii="Wingdings" w:hAnsi="Wingdings" w:hint="default"/>
      </w:rPr>
    </w:lvl>
    <w:lvl w:ilvl="3" w:tplc="60700E6E">
      <w:start w:val="1"/>
      <w:numFmt w:val="bullet"/>
      <w:lvlText w:val=""/>
      <w:lvlJc w:val="left"/>
      <w:pPr>
        <w:ind w:left="2880" w:hanging="360"/>
      </w:pPr>
      <w:rPr>
        <w:rFonts w:ascii="Symbol" w:hAnsi="Symbol" w:hint="default"/>
      </w:rPr>
    </w:lvl>
    <w:lvl w:ilvl="4" w:tplc="0E367068">
      <w:start w:val="1"/>
      <w:numFmt w:val="bullet"/>
      <w:lvlText w:val="o"/>
      <w:lvlJc w:val="left"/>
      <w:pPr>
        <w:ind w:left="3600" w:hanging="360"/>
      </w:pPr>
      <w:rPr>
        <w:rFonts w:ascii="Courier New" w:hAnsi="Courier New" w:hint="default"/>
      </w:rPr>
    </w:lvl>
    <w:lvl w:ilvl="5" w:tplc="A18267DE">
      <w:start w:val="1"/>
      <w:numFmt w:val="bullet"/>
      <w:lvlText w:val=""/>
      <w:lvlJc w:val="left"/>
      <w:pPr>
        <w:ind w:left="4320" w:hanging="360"/>
      </w:pPr>
      <w:rPr>
        <w:rFonts w:ascii="Wingdings" w:hAnsi="Wingdings" w:hint="default"/>
      </w:rPr>
    </w:lvl>
    <w:lvl w:ilvl="6" w:tplc="0FF2102A">
      <w:start w:val="1"/>
      <w:numFmt w:val="bullet"/>
      <w:lvlText w:val=""/>
      <w:lvlJc w:val="left"/>
      <w:pPr>
        <w:ind w:left="5040" w:hanging="360"/>
      </w:pPr>
      <w:rPr>
        <w:rFonts w:ascii="Symbol" w:hAnsi="Symbol" w:hint="default"/>
      </w:rPr>
    </w:lvl>
    <w:lvl w:ilvl="7" w:tplc="58C275C6">
      <w:start w:val="1"/>
      <w:numFmt w:val="bullet"/>
      <w:lvlText w:val="o"/>
      <w:lvlJc w:val="left"/>
      <w:pPr>
        <w:ind w:left="5760" w:hanging="360"/>
      </w:pPr>
      <w:rPr>
        <w:rFonts w:ascii="Courier New" w:hAnsi="Courier New" w:hint="default"/>
      </w:rPr>
    </w:lvl>
    <w:lvl w:ilvl="8" w:tplc="B18E07A0">
      <w:start w:val="1"/>
      <w:numFmt w:val="bullet"/>
      <w:lvlText w:val=""/>
      <w:lvlJc w:val="left"/>
      <w:pPr>
        <w:ind w:left="6480" w:hanging="360"/>
      </w:pPr>
      <w:rPr>
        <w:rFonts w:ascii="Wingdings" w:hAnsi="Wingdings" w:hint="default"/>
      </w:rPr>
    </w:lvl>
  </w:abstractNum>
  <w:abstractNum w:abstractNumId="30" w15:restartNumberingAfterBreak="0">
    <w:nsid w:val="5AE41F09"/>
    <w:multiLevelType w:val="hybridMultilevel"/>
    <w:tmpl w:val="FFFFFFFF"/>
    <w:lvl w:ilvl="0" w:tplc="8C2E5294">
      <w:start w:val="1"/>
      <w:numFmt w:val="bullet"/>
      <w:lvlText w:val=""/>
      <w:lvlJc w:val="left"/>
      <w:pPr>
        <w:ind w:left="720" w:hanging="360"/>
      </w:pPr>
      <w:rPr>
        <w:rFonts w:ascii="Symbol" w:hAnsi="Symbol" w:hint="default"/>
      </w:rPr>
    </w:lvl>
    <w:lvl w:ilvl="1" w:tplc="9260FDF2">
      <w:start w:val="1"/>
      <w:numFmt w:val="bullet"/>
      <w:lvlText w:val=""/>
      <w:lvlJc w:val="left"/>
      <w:pPr>
        <w:ind w:left="1440" w:hanging="360"/>
      </w:pPr>
      <w:rPr>
        <w:rFonts w:ascii="Symbol" w:hAnsi="Symbol" w:hint="default"/>
      </w:rPr>
    </w:lvl>
    <w:lvl w:ilvl="2" w:tplc="BA364270">
      <w:start w:val="1"/>
      <w:numFmt w:val="bullet"/>
      <w:lvlText w:val=""/>
      <w:lvlJc w:val="left"/>
      <w:pPr>
        <w:ind w:left="2160" w:hanging="360"/>
      </w:pPr>
      <w:rPr>
        <w:rFonts w:ascii="Wingdings" w:hAnsi="Wingdings" w:hint="default"/>
      </w:rPr>
    </w:lvl>
    <w:lvl w:ilvl="3" w:tplc="36D4AF64">
      <w:start w:val="1"/>
      <w:numFmt w:val="bullet"/>
      <w:lvlText w:val=""/>
      <w:lvlJc w:val="left"/>
      <w:pPr>
        <w:ind w:left="2880" w:hanging="360"/>
      </w:pPr>
      <w:rPr>
        <w:rFonts w:ascii="Symbol" w:hAnsi="Symbol" w:hint="default"/>
      </w:rPr>
    </w:lvl>
    <w:lvl w:ilvl="4" w:tplc="2D9AEC70">
      <w:start w:val="1"/>
      <w:numFmt w:val="bullet"/>
      <w:lvlText w:val="o"/>
      <w:lvlJc w:val="left"/>
      <w:pPr>
        <w:ind w:left="3600" w:hanging="360"/>
      </w:pPr>
      <w:rPr>
        <w:rFonts w:ascii="Courier New" w:hAnsi="Courier New" w:hint="default"/>
      </w:rPr>
    </w:lvl>
    <w:lvl w:ilvl="5" w:tplc="3A8A421C">
      <w:start w:val="1"/>
      <w:numFmt w:val="bullet"/>
      <w:lvlText w:val=""/>
      <w:lvlJc w:val="left"/>
      <w:pPr>
        <w:ind w:left="4320" w:hanging="360"/>
      </w:pPr>
      <w:rPr>
        <w:rFonts w:ascii="Wingdings" w:hAnsi="Wingdings" w:hint="default"/>
      </w:rPr>
    </w:lvl>
    <w:lvl w:ilvl="6" w:tplc="79B6CEBC">
      <w:start w:val="1"/>
      <w:numFmt w:val="bullet"/>
      <w:lvlText w:val=""/>
      <w:lvlJc w:val="left"/>
      <w:pPr>
        <w:ind w:left="5040" w:hanging="360"/>
      </w:pPr>
      <w:rPr>
        <w:rFonts w:ascii="Symbol" w:hAnsi="Symbol" w:hint="default"/>
      </w:rPr>
    </w:lvl>
    <w:lvl w:ilvl="7" w:tplc="907A2BD2">
      <w:start w:val="1"/>
      <w:numFmt w:val="bullet"/>
      <w:lvlText w:val="o"/>
      <w:lvlJc w:val="left"/>
      <w:pPr>
        <w:ind w:left="5760" w:hanging="360"/>
      </w:pPr>
      <w:rPr>
        <w:rFonts w:ascii="Courier New" w:hAnsi="Courier New" w:hint="default"/>
      </w:rPr>
    </w:lvl>
    <w:lvl w:ilvl="8" w:tplc="9B4C3C0C">
      <w:start w:val="1"/>
      <w:numFmt w:val="bullet"/>
      <w:lvlText w:val=""/>
      <w:lvlJc w:val="left"/>
      <w:pPr>
        <w:ind w:left="6480" w:hanging="360"/>
      </w:pPr>
      <w:rPr>
        <w:rFonts w:ascii="Wingdings" w:hAnsi="Wingdings" w:hint="default"/>
      </w:rPr>
    </w:lvl>
  </w:abstractNum>
  <w:abstractNum w:abstractNumId="31" w15:restartNumberingAfterBreak="0">
    <w:nsid w:val="5B476FDD"/>
    <w:multiLevelType w:val="hybridMultilevel"/>
    <w:tmpl w:val="FFFFFFFF"/>
    <w:lvl w:ilvl="0" w:tplc="90408544">
      <w:start w:val="1"/>
      <w:numFmt w:val="bullet"/>
      <w:lvlText w:val=""/>
      <w:lvlJc w:val="left"/>
      <w:pPr>
        <w:ind w:left="720" w:hanging="360"/>
      </w:pPr>
      <w:rPr>
        <w:rFonts w:ascii="Symbol" w:hAnsi="Symbol" w:hint="default"/>
      </w:rPr>
    </w:lvl>
    <w:lvl w:ilvl="1" w:tplc="265E39DA">
      <w:start w:val="1"/>
      <w:numFmt w:val="bullet"/>
      <w:lvlText w:val=""/>
      <w:lvlJc w:val="left"/>
      <w:pPr>
        <w:ind w:left="1440" w:hanging="360"/>
      </w:pPr>
      <w:rPr>
        <w:rFonts w:ascii="Symbol" w:hAnsi="Symbol" w:hint="default"/>
      </w:rPr>
    </w:lvl>
    <w:lvl w:ilvl="2" w:tplc="E2546CF8">
      <w:start w:val="1"/>
      <w:numFmt w:val="bullet"/>
      <w:lvlText w:val=""/>
      <w:lvlJc w:val="left"/>
      <w:pPr>
        <w:ind w:left="2160" w:hanging="360"/>
      </w:pPr>
      <w:rPr>
        <w:rFonts w:ascii="Wingdings" w:hAnsi="Wingdings" w:hint="default"/>
      </w:rPr>
    </w:lvl>
    <w:lvl w:ilvl="3" w:tplc="02281ED0">
      <w:start w:val="1"/>
      <w:numFmt w:val="bullet"/>
      <w:lvlText w:val=""/>
      <w:lvlJc w:val="left"/>
      <w:pPr>
        <w:ind w:left="2880" w:hanging="360"/>
      </w:pPr>
      <w:rPr>
        <w:rFonts w:ascii="Symbol" w:hAnsi="Symbol" w:hint="default"/>
      </w:rPr>
    </w:lvl>
    <w:lvl w:ilvl="4" w:tplc="5FC22A24">
      <w:start w:val="1"/>
      <w:numFmt w:val="bullet"/>
      <w:lvlText w:val="o"/>
      <w:lvlJc w:val="left"/>
      <w:pPr>
        <w:ind w:left="3600" w:hanging="360"/>
      </w:pPr>
      <w:rPr>
        <w:rFonts w:ascii="Courier New" w:hAnsi="Courier New" w:hint="default"/>
      </w:rPr>
    </w:lvl>
    <w:lvl w:ilvl="5" w:tplc="2E920860">
      <w:start w:val="1"/>
      <w:numFmt w:val="bullet"/>
      <w:lvlText w:val=""/>
      <w:lvlJc w:val="left"/>
      <w:pPr>
        <w:ind w:left="4320" w:hanging="360"/>
      </w:pPr>
      <w:rPr>
        <w:rFonts w:ascii="Wingdings" w:hAnsi="Wingdings" w:hint="default"/>
      </w:rPr>
    </w:lvl>
    <w:lvl w:ilvl="6" w:tplc="8E4A5664">
      <w:start w:val="1"/>
      <w:numFmt w:val="bullet"/>
      <w:lvlText w:val=""/>
      <w:lvlJc w:val="left"/>
      <w:pPr>
        <w:ind w:left="5040" w:hanging="360"/>
      </w:pPr>
      <w:rPr>
        <w:rFonts w:ascii="Symbol" w:hAnsi="Symbol" w:hint="default"/>
      </w:rPr>
    </w:lvl>
    <w:lvl w:ilvl="7" w:tplc="957E9DA4">
      <w:start w:val="1"/>
      <w:numFmt w:val="bullet"/>
      <w:lvlText w:val="o"/>
      <w:lvlJc w:val="left"/>
      <w:pPr>
        <w:ind w:left="5760" w:hanging="360"/>
      </w:pPr>
      <w:rPr>
        <w:rFonts w:ascii="Courier New" w:hAnsi="Courier New" w:hint="default"/>
      </w:rPr>
    </w:lvl>
    <w:lvl w:ilvl="8" w:tplc="4D5E68F2">
      <w:start w:val="1"/>
      <w:numFmt w:val="bullet"/>
      <w:lvlText w:val=""/>
      <w:lvlJc w:val="left"/>
      <w:pPr>
        <w:ind w:left="6480" w:hanging="360"/>
      </w:pPr>
      <w:rPr>
        <w:rFonts w:ascii="Wingdings" w:hAnsi="Wingdings" w:hint="default"/>
      </w:rPr>
    </w:lvl>
  </w:abstractNum>
  <w:abstractNum w:abstractNumId="32" w15:restartNumberingAfterBreak="0">
    <w:nsid w:val="5F202907"/>
    <w:multiLevelType w:val="hybridMultilevel"/>
    <w:tmpl w:val="FFFFFFFF"/>
    <w:lvl w:ilvl="0" w:tplc="71B0F3F6">
      <w:start w:val="1"/>
      <w:numFmt w:val="bullet"/>
      <w:lvlText w:val=""/>
      <w:lvlJc w:val="left"/>
      <w:pPr>
        <w:ind w:left="720" w:hanging="360"/>
      </w:pPr>
      <w:rPr>
        <w:rFonts w:ascii="Symbol" w:hAnsi="Symbol" w:hint="default"/>
      </w:rPr>
    </w:lvl>
    <w:lvl w:ilvl="1" w:tplc="CB0AEF2A">
      <w:start w:val="1"/>
      <w:numFmt w:val="bullet"/>
      <w:lvlText w:val="o"/>
      <w:lvlJc w:val="left"/>
      <w:pPr>
        <w:ind w:left="1440" w:hanging="360"/>
      </w:pPr>
      <w:rPr>
        <w:rFonts w:ascii="Courier New" w:hAnsi="Courier New" w:hint="default"/>
      </w:rPr>
    </w:lvl>
    <w:lvl w:ilvl="2" w:tplc="C6DA194E">
      <w:start w:val="1"/>
      <w:numFmt w:val="bullet"/>
      <w:lvlText w:val=""/>
      <w:lvlJc w:val="left"/>
      <w:pPr>
        <w:ind w:left="2160" w:hanging="360"/>
      </w:pPr>
      <w:rPr>
        <w:rFonts w:ascii="Wingdings" w:hAnsi="Wingdings" w:hint="default"/>
      </w:rPr>
    </w:lvl>
    <w:lvl w:ilvl="3" w:tplc="040CA1D8">
      <w:start w:val="1"/>
      <w:numFmt w:val="bullet"/>
      <w:lvlText w:val=""/>
      <w:lvlJc w:val="left"/>
      <w:pPr>
        <w:ind w:left="2880" w:hanging="360"/>
      </w:pPr>
      <w:rPr>
        <w:rFonts w:ascii="Symbol" w:hAnsi="Symbol" w:hint="default"/>
      </w:rPr>
    </w:lvl>
    <w:lvl w:ilvl="4" w:tplc="486CE79E">
      <w:start w:val="1"/>
      <w:numFmt w:val="bullet"/>
      <w:lvlText w:val="o"/>
      <w:lvlJc w:val="left"/>
      <w:pPr>
        <w:ind w:left="3600" w:hanging="360"/>
      </w:pPr>
      <w:rPr>
        <w:rFonts w:ascii="Courier New" w:hAnsi="Courier New" w:hint="default"/>
      </w:rPr>
    </w:lvl>
    <w:lvl w:ilvl="5" w:tplc="34D05F50">
      <w:start w:val="1"/>
      <w:numFmt w:val="bullet"/>
      <w:lvlText w:val=""/>
      <w:lvlJc w:val="left"/>
      <w:pPr>
        <w:ind w:left="4320" w:hanging="360"/>
      </w:pPr>
      <w:rPr>
        <w:rFonts w:ascii="Wingdings" w:hAnsi="Wingdings" w:hint="default"/>
      </w:rPr>
    </w:lvl>
    <w:lvl w:ilvl="6" w:tplc="0E809BD2">
      <w:start w:val="1"/>
      <w:numFmt w:val="bullet"/>
      <w:lvlText w:val=""/>
      <w:lvlJc w:val="left"/>
      <w:pPr>
        <w:ind w:left="5040" w:hanging="360"/>
      </w:pPr>
      <w:rPr>
        <w:rFonts w:ascii="Symbol" w:hAnsi="Symbol" w:hint="default"/>
      </w:rPr>
    </w:lvl>
    <w:lvl w:ilvl="7" w:tplc="4350DF24">
      <w:start w:val="1"/>
      <w:numFmt w:val="bullet"/>
      <w:lvlText w:val="o"/>
      <w:lvlJc w:val="left"/>
      <w:pPr>
        <w:ind w:left="5760" w:hanging="360"/>
      </w:pPr>
      <w:rPr>
        <w:rFonts w:ascii="Courier New" w:hAnsi="Courier New" w:hint="default"/>
      </w:rPr>
    </w:lvl>
    <w:lvl w:ilvl="8" w:tplc="1E260DD0">
      <w:start w:val="1"/>
      <w:numFmt w:val="bullet"/>
      <w:lvlText w:val=""/>
      <w:lvlJc w:val="left"/>
      <w:pPr>
        <w:ind w:left="6480" w:hanging="360"/>
      </w:pPr>
      <w:rPr>
        <w:rFonts w:ascii="Wingdings" w:hAnsi="Wingdings" w:hint="default"/>
      </w:rPr>
    </w:lvl>
  </w:abstractNum>
  <w:abstractNum w:abstractNumId="33" w15:restartNumberingAfterBreak="0">
    <w:nsid w:val="62E83722"/>
    <w:multiLevelType w:val="hybridMultilevel"/>
    <w:tmpl w:val="FFFFFFFF"/>
    <w:lvl w:ilvl="0" w:tplc="9516F962">
      <w:start w:val="1"/>
      <w:numFmt w:val="bullet"/>
      <w:lvlText w:val=""/>
      <w:lvlJc w:val="left"/>
      <w:pPr>
        <w:ind w:left="720" w:hanging="360"/>
      </w:pPr>
      <w:rPr>
        <w:rFonts w:ascii="Symbol" w:hAnsi="Symbol" w:hint="default"/>
      </w:rPr>
    </w:lvl>
    <w:lvl w:ilvl="1" w:tplc="A59CC5DE">
      <w:start w:val="1"/>
      <w:numFmt w:val="bullet"/>
      <w:lvlText w:val=""/>
      <w:lvlJc w:val="left"/>
      <w:pPr>
        <w:ind w:left="1440" w:hanging="360"/>
      </w:pPr>
      <w:rPr>
        <w:rFonts w:ascii="Symbol" w:hAnsi="Symbol" w:hint="default"/>
      </w:rPr>
    </w:lvl>
    <w:lvl w:ilvl="2" w:tplc="7EB4341A">
      <w:start w:val="1"/>
      <w:numFmt w:val="bullet"/>
      <w:lvlText w:val=""/>
      <w:lvlJc w:val="left"/>
      <w:pPr>
        <w:ind w:left="2160" w:hanging="360"/>
      </w:pPr>
      <w:rPr>
        <w:rFonts w:ascii="Wingdings" w:hAnsi="Wingdings" w:hint="default"/>
      </w:rPr>
    </w:lvl>
    <w:lvl w:ilvl="3" w:tplc="288A8456">
      <w:start w:val="1"/>
      <w:numFmt w:val="bullet"/>
      <w:lvlText w:val=""/>
      <w:lvlJc w:val="left"/>
      <w:pPr>
        <w:ind w:left="2880" w:hanging="360"/>
      </w:pPr>
      <w:rPr>
        <w:rFonts w:ascii="Symbol" w:hAnsi="Symbol" w:hint="default"/>
      </w:rPr>
    </w:lvl>
    <w:lvl w:ilvl="4" w:tplc="656E847C">
      <w:start w:val="1"/>
      <w:numFmt w:val="bullet"/>
      <w:lvlText w:val="o"/>
      <w:lvlJc w:val="left"/>
      <w:pPr>
        <w:ind w:left="3600" w:hanging="360"/>
      </w:pPr>
      <w:rPr>
        <w:rFonts w:ascii="Courier New" w:hAnsi="Courier New" w:hint="default"/>
      </w:rPr>
    </w:lvl>
    <w:lvl w:ilvl="5" w:tplc="29B0AD88">
      <w:start w:val="1"/>
      <w:numFmt w:val="bullet"/>
      <w:lvlText w:val=""/>
      <w:lvlJc w:val="left"/>
      <w:pPr>
        <w:ind w:left="4320" w:hanging="360"/>
      </w:pPr>
      <w:rPr>
        <w:rFonts w:ascii="Wingdings" w:hAnsi="Wingdings" w:hint="default"/>
      </w:rPr>
    </w:lvl>
    <w:lvl w:ilvl="6" w:tplc="B9AEC036">
      <w:start w:val="1"/>
      <w:numFmt w:val="bullet"/>
      <w:lvlText w:val=""/>
      <w:lvlJc w:val="left"/>
      <w:pPr>
        <w:ind w:left="5040" w:hanging="360"/>
      </w:pPr>
      <w:rPr>
        <w:rFonts w:ascii="Symbol" w:hAnsi="Symbol" w:hint="default"/>
      </w:rPr>
    </w:lvl>
    <w:lvl w:ilvl="7" w:tplc="60D2C5D8">
      <w:start w:val="1"/>
      <w:numFmt w:val="bullet"/>
      <w:lvlText w:val="o"/>
      <w:lvlJc w:val="left"/>
      <w:pPr>
        <w:ind w:left="5760" w:hanging="360"/>
      </w:pPr>
      <w:rPr>
        <w:rFonts w:ascii="Courier New" w:hAnsi="Courier New" w:hint="default"/>
      </w:rPr>
    </w:lvl>
    <w:lvl w:ilvl="8" w:tplc="8B769A20">
      <w:start w:val="1"/>
      <w:numFmt w:val="bullet"/>
      <w:lvlText w:val=""/>
      <w:lvlJc w:val="left"/>
      <w:pPr>
        <w:ind w:left="6480" w:hanging="360"/>
      </w:pPr>
      <w:rPr>
        <w:rFonts w:ascii="Wingdings" w:hAnsi="Wingdings" w:hint="default"/>
      </w:rPr>
    </w:lvl>
  </w:abstractNum>
  <w:abstractNum w:abstractNumId="34" w15:restartNumberingAfterBreak="0">
    <w:nsid w:val="670D238F"/>
    <w:multiLevelType w:val="hybridMultilevel"/>
    <w:tmpl w:val="FFFFFFFF"/>
    <w:lvl w:ilvl="0" w:tplc="E1344BE0">
      <w:start w:val="1"/>
      <w:numFmt w:val="bullet"/>
      <w:lvlText w:val=""/>
      <w:lvlJc w:val="left"/>
      <w:pPr>
        <w:ind w:left="720" w:hanging="360"/>
      </w:pPr>
      <w:rPr>
        <w:rFonts w:ascii="Symbol" w:hAnsi="Symbol" w:hint="default"/>
      </w:rPr>
    </w:lvl>
    <w:lvl w:ilvl="1" w:tplc="29F2ACD2">
      <w:start w:val="1"/>
      <w:numFmt w:val="bullet"/>
      <w:lvlText w:val=""/>
      <w:lvlJc w:val="left"/>
      <w:pPr>
        <w:ind w:left="1440" w:hanging="360"/>
      </w:pPr>
      <w:rPr>
        <w:rFonts w:ascii="Symbol" w:hAnsi="Symbol" w:hint="default"/>
      </w:rPr>
    </w:lvl>
    <w:lvl w:ilvl="2" w:tplc="917A89E4">
      <w:start w:val="1"/>
      <w:numFmt w:val="bullet"/>
      <w:lvlText w:val=""/>
      <w:lvlJc w:val="left"/>
      <w:pPr>
        <w:ind w:left="2160" w:hanging="360"/>
      </w:pPr>
      <w:rPr>
        <w:rFonts w:ascii="Wingdings" w:hAnsi="Wingdings" w:hint="default"/>
      </w:rPr>
    </w:lvl>
    <w:lvl w:ilvl="3" w:tplc="8440F1BA">
      <w:start w:val="1"/>
      <w:numFmt w:val="bullet"/>
      <w:lvlText w:val=""/>
      <w:lvlJc w:val="left"/>
      <w:pPr>
        <w:ind w:left="2880" w:hanging="360"/>
      </w:pPr>
      <w:rPr>
        <w:rFonts w:ascii="Symbol" w:hAnsi="Symbol" w:hint="default"/>
      </w:rPr>
    </w:lvl>
    <w:lvl w:ilvl="4" w:tplc="1C2038AC">
      <w:start w:val="1"/>
      <w:numFmt w:val="bullet"/>
      <w:lvlText w:val="o"/>
      <w:lvlJc w:val="left"/>
      <w:pPr>
        <w:ind w:left="3600" w:hanging="360"/>
      </w:pPr>
      <w:rPr>
        <w:rFonts w:ascii="Courier New" w:hAnsi="Courier New" w:hint="default"/>
      </w:rPr>
    </w:lvl>
    <w:lvl w:ilvl="5" w:tplc="91784816">
      <w:start w:val="1"/>
      <w:numFmt w:val="bullet"/>
      <w:lvlText w:val=""/>
      <w:lvlJc w:val="left"/>
      <w:pPr>
        <w:ind w:left="4320" w:hanging="360"/>
      </w:pPr>
      <w:rPr>
        <w:rFonts w:ascii="Wingdings" w:hAnsi="Wingdings" w:hint="default"/>
      </w:rPr>
    </w:lvl>
    <w:lvl w:ilvl="6" w:tplc="CB807E78">
      <w:start w:val="1"/>
      <w:numFmt w:val="bullet"/>
      <w:lvlText w:val=""/>
      <w:lvlJc w:val="left"/>
      <w:pPr>
        <w:ind w:left="5040" w:hanging="360"/>
      </w:pPr>
      <w:rPr>
        <w:rFonts w:ascii="Symbol" w:hAnsi="Symbol" w:hint="default"/>
      </w:rPr>
    </w:lvl>
    <w:lvl w:ilvl="7" w:tplc="37F650E0">
      <w:start w:val="1"/>
      <w:numFmt w:val="bullet"/>
      <w:lvlText w:val="o"/>
      <w:lvlJc w:val="left"/>
      <w:pPr>
        <w:ind w:left="5760" w:hanging="360"/>
      </w:pPr>
      <w:rPr>
        <w:rFonts w:ascii="Courier New" w:hAnsi="Courier New" w:hint="default"/>
      </w:rPr>
    </w:lvl>
    <w:lvl w:ilvl="8" w:tplc="FA7E5296">
      <w:start w:val="1"/>
      <w:numFmt w:val="bullet"/>
      <w:lvlText w:val=""/>
      <w:lvlJc w:val="left"/>
      <w:pPr>
        <w:ind w:left="6480" w:hanging="360"/>
      </w:pPr>
      <w:rPr>
        <w:rFonts w:ascii="Wingdings" w:hAnsi="Wingdings" w:hint="default"/>
      </w:rPr>
    </w:lvl>
  </w:abstractNum>
  <w:abstractNum w:abstractNumId="35" w15:restartNumberingAfterBreak="0">
    <w:nsid w:val="6A8D6C1B"/>
    <w:multiLevelType w:val="hybridMultilevel"/>
    <w:tmpl w:val="FFFFFFFF"/>
    <w:lvl w:ilvl="0" w:tplc="1E2AB59E">
      <w:start w:val="1"/>
      <w:numFmt w:val="bullet"/>
      <w:lvlText w:val=""/>
      <w:lvlJc w:val="left"/>
      <w:pPr>
        <w:ind w:left="720" w:hanging="360"/>
      </w:pPr>
      <w:rPr>
        <w:rFonts w:ascii="Symbol" w:hAnsi="Symbol" w:hint="default"/>
      </w:rPr>
    </w:lvl>
    <w:lvl w:ilvl="1" w:tplc="F00EFB50">
      <w:start w:val="1"/>
      <w:numFmt w:val="bullet"/>
      <w:lvlText w:val=""/>
      <w:lvlJc w:val="left"/>
      <w:pPr>
        <w:ind w:left="1440" w:hanging="360"/>
      </w:pPr>
      <w:rPr>
        <w:rFonts w:ascii="Symbol" w:hAnsi="Symbol" w:hint="default"/>
      </w:rPr>
    </w:lvl>
    <w:lvl w:ilvl="2" w:tplc="C9543F3A">
      <w:start w:val="1"/>
      <w:numFmt w:val="bullet"/>
      <w:lvlText w:val=""/>
      <w:lvlJc w:val="left"/>
      <w:pPr>
        <w:ind w:left="2160" w:hanging="360"/>
      </w:pPr>
      <w:rPr>
        <w:rFonts w:ascii="Wingdings" w:hAnsi="Wingdings" w:hint="default"/>
      </w:rPr>
    </w:lvl>
    <w:lvl w:ilvl="3" w:tplc="FA7048AC">
      <w:start w:val="1"/>
      <w:numFmt w:val="bullet"/>
      <w:lvlText w:val=""/>
      <w:lvlJc w:val="left"/>
      <w:pPr>
        <w:ind w:left="2880" w:hanging="360"/>
      </w:pPr>
      <w:rPr>
        <w:rFonts w:ascii="Symbol" w:hAnsi="Symbol" w:hint="default"/>
      </w:rPr>
    </w:lvl>
    <w:lvl w:ilvl="4" w:tplc="785A8A84">
      <w:start w:val="1"/>
      <w:numFmt w:val="bullet"/>
      <w:lvlText w:val="o"/>
      <w:lvlJc w:val="left"/>
      <w:pPr>
        <w:ind w:left="3600" w:hanging="360"/>
      </w:pPr>
      <w:rPr>
        <w:rFonts w:ascii="Courier New" w:hAnsi="Courier New" w:hint="default"/>
      </w:rPr>
    </w:lvl>
    <w:lvl w:ilvl="5" w:tplc="7130D034">
      <w:start w:val="1"/>
      <w:numFmt w:val="bullet"/>
      <w:lvlText w:val=""/>
      <w:lvlJc w:val="left"/>
      <w:pPr>
        <w:ind w:left="4320" w:hanging="360"/>
      </w:pPr>
      <w:rPr>
        <w:rFonts w:ascii="Wingdings" w:hAnsi="Wingdings" w:hint="default"/>
      </w:rPr>
    </w:lvl>
    <w:lvl w:ilvl="6" w:tplc="D16240E2">
      <w:start w:val="1"/>
      <w:numFmt w:val="bullet"/>
      <w:lvlText w:val=""/>
      <w:lvlJc w:val="left"/>
      <w:pPr>
        <w:ind w:left="5040" w:hanging="360"/>
      </w:pPr>
      <w:rPr>
        <w:rFonts w:ascii="Symbol" w:hAnsi="Symbol" w:hint="default"/>
      </w:rPr>
    </w:lvl>
    <w:lvl w:ilvl="7" w:tplc="9F7274CC">
      <w:start w:val="1"/>
      <w:numFmt w:val="bullet"/>
      <w:lvlText w:val="o"/>
      <w:lvlJc w:val="left"/>
      <w:pPr>
        <w:ind w:left="5760" w:hanging="360"/>
      </w:pPr>
      <w:rPr>
        <w:rFonts w:ascii="Courier New" w:hAnsi="Courier New" w:hint="default"/>
      </w:rPr>
    </w:lvl>
    <w:lvl w:ilvl="8" w:tplc="12A6E4DE">
      <w:start w:val="1"/>
      <w:numFmt w:val="bullet"/>
      <w:lvlText w:val=""/>
      <w:lvlJc w:val="left"/>
      <w:pPr>
        <w:ind w:left="648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0D3E0E"/>
    <w:multiLevelType w:val="hybridMultilevel"/>
    <w:tmpl w:val="FFFFFFFF"/>
    <w:lvl w:ilvl="0" w:tplc="B1685360">
      <w:start w:val="1"/>
      <w:numFmt w:val="bullet"/>
      <w:lvlText w:val=""/>
      <w:lvlJc w:val="left"/>
      <w:pPr>
        <w:ind w:left="720" w:hanging="360"/>
      </w:pPr>
      <w:rPr>
        <w:rFonts w:ascii="Symbol" w:hAnsi="Symbol" w:hint="default"/>
      </w:rPr>
    </w:lvl>
    <w:lvl w:ilvl="1" w:tplc="03C4E0EC">
      <w:start w:val="1"/>
      <w:numFmt w:val="bullet"/>
      <w:lvlText w:val="o"/>
      <w:lvlJc w:val="left"/>
      <w:pPr>
        <w:ind w:left="1440" w:hanging="360"/>
      </w:pPr>
      <w:rPr>
        <w:rFonts w:ascii="Courier New" w:hAnsi="Courier New" w:hint="default"/>
      </w:rPr>
    </w:lvl>
    <w:lvl w:ilvl="2" w:tplc="5142C50C">
      <w:start w:val="1"/>
      <w:numFmt w:val="bullet"/>
      <w:lvlText w:val=""/>
      <w:lvlJc w:val="left"/>
      <w:pPr>
        <w:ind w:left="2160" w:hanging="360"/>
      </w:pPr>
      <w:rPr>
        <w:rFonts w:ascii="Wingdings" w:hAnsi="Wingdings" w:hint="default"/>
      </w:rPr>
    </w:lvl>
    <w:lvl w:ilvl="3" w:tplc="D52CB862">
      <w:start w:val="1"/>
      <w:numFmt w:val="bullet"/>
      <w:lvlText w:val=""/>
      <w:lvlJc w:val="left"/>
      <w:pPr>
        <w:ind w:left="2880" w:hanging="360"/>
      </w:pPr>
      <w:rPr>
        <w:rFonts w:ascii="Symbol" w:hAnsi="Symbol" w:hint="default"/>
      </w:rPr>
    </w:lvl>
    <w:lvl w:ilvl="4" w:tplc="0E7606D2">
      <w:start w:val="1"/>
      <w:numFmt w:val="bullet"/>
      <w:lvlText w:val="o"/>
      <w:lvlJc w:val="left"/>
      <w:pPr>
        <w:ind w:left="3600" w:hanging="360"/>
      </w:pPr>
      <w:rPr>
        <w:rFonts w:ascii="Courier New" w:hAnsi="Courier New" w:hint="default"/>
      </w:rPr>
    </w:lvl>
    <w:lvl w:ilvl="5" w:tplc="F7D2D59E">
      <w:start w:val="1"/>
      <w:numFmt w:val="bullet"/>
      <w:lvlText w:val=""/>
      <w:lvlJc w:val="left"/>
      <w:pPr>
        <w:ind w:left="4320" w:hanging="360"/>
      </w:pPr>
      <w:rPr>
        <w:rFonts w:ascii="Wingdings" w:hAnsi="Wingdings" w:hint="default"/>
      </w:rPr>
    </w:lvl>
    <w:lvl w:ilvl="6" w:tplc="BDFCFC2E">
      <w:start w:val="1"/>
      <w:numFmt w:val="bullet"/>
      <w:lvlText w:val=""/>
      <w:lvlJc w:val="left"/>
      <w:pPr>
        <w:ind w:left="5040" w:hanging="360"/>
      </w:pPr>
      <w:rPr>
        <w:rFonts w:ascii="Symbol" w:hAnsi="Symbol" w:hint="default"/>
      </w:rPr>
    </w:lvl>
    <w:lvl w:ilvl="7" w:tplc="100E5F8E">
      <w:start w:val="1"/>
      <w:numFmt w:val="bullet"/>
      <w:lvlText w:val="o"/>
      <w:lvlJc w:val="left"/>
      <w:pPr>
        <w:ind w:left="5760" w:hanging="360"/>
      </w:pPr>
      <w:rPr>
        <w:rFonts w:ascii="Courier New" w:hAnsi="Courier New" w:hint="default"/>
      </w:rPr>
    </w:lvl>
    <w:lvl w:ilvl="8" w:tplc="1FF42B0A">
      <w:start w:val="1"/>
      <w:numFmt w:val="bullet"/>
      <w:lvlText w:val=""/>
      <w:lvlJc w:val="left"/>
      <w:pPr>
        <w:ind w:left="6480" w:hanging="360"/>
      </w:pPr>
      <w:rPr>
        <w:rFonts w:ascii="Wingdings" w:hAnsi="Wingdings" w:hint="default"/>
      </w:rPr>
    </w:lvl>
  </w:abstractNum>
  <w:abstractNum w:abstractNumId="38" w15:restartNumberingAfterBreak="0">
    <w:nsid w:val="6F794C6F"/>
    <w:multiLevelType w:val="hybridMultilevel"/>
    <w:tmpl w:val="0E924736"/>
    <w:lvl w:ilvl="0" w:tplc="2E3AF052">
      <w:start w:val="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253138"/>
    <w:multiLevelType w:val="hybridMultilevel"/>
    <w:tmpl w:val="FFFFFFFF"/>
    <w:lvl w:ilvl="0" w:tplc="E5BCDF04">
      <w:start w:val="1"/>
      <w:numFmt w:val="bullet"/>
      <w:lvlText w:val=""/>
      <w:lvlJc w:val="left"/>
      <w:pPr>
        <w:ind w:left="720" w:hanging="360"/>
      </w:pPr>
      <w:rPr>
        <w:rFonts w:ascii="Symbol" w:hAnsi="Symbol" w:hint="default"/>
      </w:rPr>
    </w:lvl>
    <w:lvl w:ilvl="1" w:tplc="5F3E236A">
      <w:start w:val="1"/>
      <w:numFmt w:val="bullet"/>
      <w:lvlText w:val=""/>
      <w:lvlJc w:val="left"/>
      <w:pPr>
        <w:ind w:left="1440" w:hanging="360"/>
      </w:pPr>
      <w:rPr>
        <w:rFonts w:ascii="Symbol" w:hAnsi="Symbol" w:hint="default"/>
      </w:rPr>
    </w:lvl>
    <w:lvl w:ilvl="2" w:tplc="DCFA1E30">
      <w:start w:val="1"/>
      <w:numFmt w:val="bullet"/>
      <w:lvlText w:val=""/>
      <w:lvlJc w:val="left"/>
      <w:pPr>
        <w:ind w:left="2160" w:hanging="360"/>
      </w:pPr>
      <w:rPr>
        <w:rFonts w:ascii="Wingdings" w:hAnsi="Wingdings" w:hint="default"/>
      </w:rPr>
    </w:lvl>
    <w:lvl w:ilvl="3" w:tplc="78A6F0C6">
      <w:start w:val="1"/>
      <w:numFmt w:val="bullet"/>
      <w:lvlText w:val=""/>
      <w:lvlJc w:val="left"/>
      <w:pPr>
        <w:ind w:left="2880" w:hanging="360"/>
      </w:pPr>
      <w:rPr>
        <w:rFonts w:ascii="Symbol" w:hAnsi="Symbol" w:hint="default"/>
      </w:rPr>
    </w:lvl>
    <w:lvl w:ilvl="4" w:tplc="9E3C0D40">
      <w:start w:val="1"/>
      <w:numFmt w:val="bullet"/>
      <w:lvlText w:val="o"/>
      <w:lvlJc w:val="left"/>
      <w:pPr>
        <w:ind w:left="3600" w:hanging="360"/>
      </w:pPr>
      <w:rPr>
        <w:rFonts w:ascii="Courier New" w:hAnsi="Courier New" w:hint="default"/>
      </w:rPr>
    </w:lvl>
    <w:lvl w:ilvl="5" w:tplc="C4347A14">
      <w:start w:val="1"/>
      <w:numFmt w:val="bullet"/>
      <w:lvlText w:val=""/>
      <w:lvlJc w:val="left"/>
      <w:pPr>
        <w:ind w:left="4320" w:hanging="360"/>
      </w:pPr>
      <w:rPr>
        <w:rFonts w:ascii="Wingdings" w:hAnsi="Wingdings" w:hint="default"/>
      </w:rPr>
    </w:lvl>
    <w:lvl w:ilvl="6" w:tplc="D27217BA">
      <w:start w:val="1"/>
      <w:numFmt w:val="bullet"/>
      <w:lvlText w:val=""/>
      <w:lvlJc w:val="left"/>
      <w:pPr>
        <w:ind w:left="5040" w:hanging="360"/>
      </w:pPr>
      <w:rPr>
        <w:rFonts w:ascii="Symbol" w:hAnsi="Symbol" w:hint="default"/>
      </w:rPr>
    </w:lvl>
    <w:lvl w:ilvl="7" w:tplc="835E0BC8">
      <w:start w:val="1"/>
      <w:numFmt w:val="bullet"/>
      <w:lvlText w:val="o"/>
      <w:lvlJc w:val="left"/>
      <w:pPr>
        <w:ind w:left="5760" w:hanging="360"/>
      </w:pPr>
      <w:rPr>
        <w:rFonts w:ascii="Courier New" w:hAnsi="Courier New" w:hint="default"/>
      </w:rPr>
    </w:lvl>
    <w:lvl w:ilvl="8" w:tplc="559804E8">
      <w:start w:val="1"/>
      <w:numFmt w:val="bullet"/>
      <w:lvlText w:val=""/>
      <w:lvlJc w:val="left"/>
      <w:pPr>
        <w:ind w:left="6480" w:hanging="360"/>
      </w:pPr>
      <w:rPr>
        <w:rFonts w:ascii="Wingdings" w:hAnsi="Wingdings" w:hint="default"/>
      </w:rPr>
    </w:lvl>
  </w:abstractNum>
  <w:abstractNum w:abstractNumId="43" w15:restartNumberingAfterBreak="0">
    <w:nsid w:val="77BC3C1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38"/>
  </w:num>
  <w:num w:numId="4">
    <w:abstractNumId w:val="31"/>
  </w:num>
  <w:num w:numId="5">
    <w:abstractNumId w:val="21"/>
  </w:num>
  <w:num w:numId="6">
    <w:abstractNumId w:val="6"/>
  </w:num>
  <w:num w:numId="7">
    <w:abstractNumId w:val="17"/>
  </w:num>
  <w:num w:numId="8">
    <w:abstractNumId w:val="44"/>
  </w:num>
  <w:num w:numId="9">
    <w:abstractNumId w:val="27"/>
  </w:num>
  <w:num w:numId="10">
    <w:abstractNumId w:val="24"/>
  </w:num>
  <w:num w:numId="1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2">
    <w:abstractNumId w:val="2"/>
  </w:num>
  <w:num w:numId="13">
    <w:abstractNumId w:val="41"/>
  </w:num>
  <w:num w:numId="14">
    <w:abstractNumId w:val="4"/>
  </w:num>
  <w:num w:numId="15">
    <w:abstractNumId w:val="18"/>
  </w:num>
  <w:num w:numId="16">
    <w:abstractNumId w:val="16"/>
  </w:num>
  <w:num w:numId="17">
    <w:abstractNumId w:val="40"/>
  </w:num>
  <w:num w:numId="18">
    <w:abstractNumId w:val="15"/>
  </w:num>
  <w:num w:numId="19">
    <w:abstractNumId w:val="7"/>
  </w:num>
  <w:num w:numId="20">
    <w:abstractNumId w:val="39"/>
  </w:num>
  <w:num w:numId="21">
    <w:abstractNumId w:val="22"/>
  </w:num>
  <w:num w:numId="22">
    <w:abstractNumId w:val="10"/>
  </w:num>
  <w:num w:numId="23">
    <w:abstractNumId w:val="19"/>
  </w:num>
  <w:num w:numId="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13"/>
  </w:num>
  <w:num w:numId="26">
    <w:abstractNumId w:val="36"/>
  </w:num>
  <w:num w:numId="27">
    <w:abstractNumId w:val="43"/>
  </w:num>
  <w:num w:numId="28">
    <w:abstractNumId w:val="5"/>
  </w:num>
  <w:num w:numId="29">
    <w:abstractNumId w:val="14"/>
  </w:num>
  <w:num w:numId="30">
    <w:abstractNumId w:val="32"/>
  </w:num>
  <w:num w:numId="31">
    <w:abstractNumId w:val="11"/>
  </w:num>
  <w:num w:numId="32">
    <w:abstractNumId w:val="9"/>
  </w:num>
  <w:num w:numId="33">
    <w:abstractNumId w:val="37"/>
  </w:num>
  <w:num w:numId="34">
    <w:abstractNumId w:val="26"/>
  </w:num>
  <w:num w:numId="35">
    <w:abstractNumId w:val="34"/>
  </w:num>
  <w:num w:numId="36">
    <w:abstractNumId w:val="23"/>
  </w:num>
  <w:num w:numId="37">
    <w:abstractNumId w:val="42"/>
  </w:num>
  <w:num w:numId="38">
    <w:abstractNumId w:val="35"/>
  </w:num>
  <w:num w:numId="39">
    <w:abstractNumId w:val="28"/>
  </w:num>
  <w:num w:numId="40">
    <w:abstractNumId w:val="30"/>
  </w:num>
  <w:num w:numId="41">
    <w:abstractNumId w:val="8"/>
  </w:num>
  <w:num w:numId="42">
    <w:abstractNumId w:val="3"/>
  </w:num>
  <w:num w:numId="43">
    <w:abstractNumId w:val="20"/>
  </w:num>
  <w:num w:numId="44">
    <w:abstractNumId w:val="25"/>
  </w:num>
  <w:num w:numId="45">
    <w:abstractNumId w:val="29"/>
  </w:num>
  <w:num w:numId="46">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7B"/>
    <w:rsid w:val="00001F27"/>
    <w:rsid w:val="0000274B"/>
    <w:rsid w:val="00002A75"/>
    <w:rsid w:val="00002FAE"/>
    <w:rsid w:val="000048EA"/>
    <w:rsid w:val="00007EF9"/>
    <w:rsid w:val="00012E62"/>
    <w:rsid w:val="000133AB"/>
    <w:rsid w:val="00014725"/>
    <w:rsid w:val="0001699C"/>
    <w:rsid w:val="0002258C"/>
    <w:rsid w:val="000235FD"/>
    <w:rsid w:val="00023EF1"/>
    <w:rsid w:val="00027759"/>
    <w:rsid w:val="000278CA"/>
    <w:rsid w:val="00033AC3"/>
    <w:rsid w:val="00051012"/>
    <w:rsid w:val="00064FD9"/>
    <w:rsid w:val="00072553"/>
    <w:rsid w:val="0008331B"/>
    <w:rsid w:val="000849B2"/>
    <w:rsid w:val="00091A61"/>
    <w:rsid w:val="00091DA2"/>
    <w:rsid w:val="00093477"/>
    <w:rsid w:val="000B07AF"/>
    <w:rsid w:val="000B3700"/>
    <w:rsid w:val="000C1C75"/>
    <w:rsid w:val="000C3D9E"/>
    <w:rsid w:val="000C591D"/>
    <w:rsid w:val="000C7174"/>
    <w:rsid w:val="000D153A"/>
    <w:rsid w:val="000D2D1A"/>
    <w:rsid w:val="000D524A"/>
    <w:rsid w:val="000E29B0"/>
    <w:rsid w:val="000F262E"/>
    <w:rsid w:val="000F399E"/>
    <w:rsid w:val="000F625E"/>
    <w:rsid w:val="000F7FFC"/>
    <w:rsid w:val="00101143"/>
    <w:rsid w:val="00101466"/>
    <w:rsid w:val="0010566E"/>
    <w:rsid w:val="00105DC5"/>
    <w:rsid w:val="00114D22"/>
    <w:rsid w:val="001242F3"/>
    <w:rsid w:val="00125E64"/>
    <w:rsid w:val="0012634D"/>
    <w:rsid w:val="001266D7"/>
    <w:rsid w:val="00132F5D"/>
    <w:rsid w:val="00135587"/>
    <w:rsid w:val="00142D33"/>
    <w:rsid w:val="00145CA8"/>
    <w:rsid w:val="00145CAB"/>
    <w:rsid w:val="00151DD4"/>
    <w:rsid w:val="00160E6B"/>
    <w:rsid w:val="00161061"/>
    <w:rsid w:val="00161BF1"/>
    <w:rsid w:val="00162FA6"/>
    <w:rsid w:val="00176787"/>
    <w:rsid w:val="00183A6B"/>
    <w:rsid w:val="00183B8D"/>
    <w:rsid w:val="00183E6B"/>
    <w:rsid w:val="00190E76"/>
    <w:rsid w:val="0019627A"/>
    <w:rsid w:val="001A135F"/>
    <w:rsid w:val="001A3210"/>
    <w:rsid w:val="001B0369"/>
    <w:rsid w:val="001B6604"/>
    <w:rsid w:val="001C5C72"/>
    <w:rsid w:val="001D0D8E"/>
    <w:rsid w:val="001D21CD"/>
    <w:rsid w:val="001D7986"/>
    <w:rsid w:val="001D7D23"/>
    <w:rsid w:val="001E2DE4"/>
    <w:rsid w:val="001E3550"/>
    <w:rsid w:val="001E7C77"/>
    <w:rsid w:val="001F19B9"/>
    <w:rsid w:val="001F4D1B"/>
    <w:rsid w:val="00201EB4"/>
    <w:rsid w:val="002025CF"/>
    <w:rsid w:val="00203964"/>
    <w:rsid w:val="00203FF1"/>
    <w:rsid w:val="00210A6F"/>
    <w:rsid w:val="00210AB4"/>
    <w:rsid w:val="00213ABB"/>
    <w:rsid w:val="00216618"/>
    <w:rsid w:val="00232F89"/>
    <w:rsid w:val="00237349"/>
    <w:rsid w:val="00241410"/>
    <w:rsid w:val="0024704A"/>
    <w:rsid w:val="00254C89"/>
    <w:rsid w:val="00260410"/>
    <w:rsid w:val="00260E6E"/>
    <w:rsid w:val="002636E8"/>
    <w:rsid w:val="00263C0D"/>
    <w:rsid w:val="002660F1"/>
    <w:rsid w:val="002724D1"/>
    <w:rsid w:val="00274D94"/>
    <w:rsid w:val="00280035"/>
    <w:rsid w:val="00281213"/>
    <w:rsid w:val="0029262B"/>
    <w:rsid w:val="00296CC5"/>
    <w:rsid w:val="002A40A6"/>
    <w:rsid w:val="002B0564"/>
    <w:rsid w:val="002B10E0"/>
    <w:rsid w:val="002B24DD"/>
    <w:rsid w:val="002B2A90"/>
    <w:rsid w:val="002B4182"/>
    <w:rsid w:val="002B6FE8"/>
    <w:rsid w:val="002C2E0D"/>
    <w:rsid w:val="002C546B"/>
    <w:rsid w:val="002C5BF4"/>
    <w:rsid w:val="002C6902"/>
    <w:rsid w:val="002D05E3"/>
    <w:rsid w:val="002D4477"/>
    <w:rsid w:val="002F0B83"/>
    <w:rsid w:val="002F0C3A"/>
    <w:rsid w:val="002F28F3"/>
    <w:rsid w:val="002F2F39"/>
    <w:rsid w:val="00300F70"/>
    <w:rsid w:val="00303D0C"/>
    <w:rsid w:val="00306E11"/>
    <w:rsid w:val="00310D40"/>
    <w:rsid w:val="00311619"/>
    <w:rsid w:val="0031223B"/>
    <w:rsid w:val="00312E3D"/>
    <w:rsid w:val="00315EF6"/>
    <w:rsid w:val="0031626C"/>
    <w:rsid w:val="003164AF"/>
    <w:rsid w:val="0032294C"/>
    <w:rsid w:val="00323D0F"/>
    <w:rsid w:val="00326579"/>
    <w:rsid w:val="0032755D"/>
    <w:rsid w:val="003276F9"/>
    <w:rsid w:val="00327ECD"/>
    <w:rsid w:val="00331928"/>
    <w:rsid w:val="00344A7B"/>
    <w:rsid w:val="00346781"/>
    <w:rsid w:val="00346ED3"/>
    <w:rsid w:val="0034773F"/>
    <w:rsid w:val="00354617"/>
    <w:rsid w:val="00355F95"/>
    <w:rsid w:val="00356CD2"/>
    <w:rsid w:val="00381643"/>
    <w:rsid w:val="0038671E"/>
    <w:rsid w:val="00391537"/>
    <w:rsid w:val="0039280F"/>
    <w:rsid w:val="00392E82"/>
    <w:rsid w:val="00396AD5"/>
    <w:rsid w:val="003A1B2E"/>
    <w:rsid w:val="003A5C04"/>
    <w:rsid w:val="003B0CDD"/>
    <w:rsid w:val="003B1E0D"/>
    <w:rsid w:val="003B3C91"/>
    <w:rsid w:val="003B4CED"/>
    <w:rsid w:val="003B6144"/>
    <w:rsid w:val="003B69C2"/>
    <w:rsid w:val="003B71F5"/>
    <w:rsid w:val="003B728B"/>
    <w:rsid w:val="003B7C6D"/>
    <w:rsid w:val="003C02CA"/>
    <w:rsid w:val="003C50F8"/>
    <w:rsid w:val="003C772D"/>
    <w:rsid w:val="003E38DC"/>
    <w:rsid w:val="003E421C"/>
    <w:rsid w:val="003E75F0"/>
    <w:rsid w:val="003F10BC"/>
    <w:rsid w:val="0041240F"/>
    <w:rsid w:val="00423D86"/>
    <w:rsid w:val="00425AED"/>
    <w:rsid w:val="00430063"/>
    <w:rsid w:val="0043138F"/>
    <w:rsid w:val="00433CB6"/>
    <w:rsid w:val="0043541D"/>
    <w:rsid w:val="004366CE"/>
    <w:rsid w:val="004370CC"/>
    <w:rsid w:val="00442E1E"/>
    <w:rsid w:val="00455362"/>
    <w:rsid w:val="00462D94"/>
    <w:rsid w:val="00463298"/>
    <w:rsid w:val="00463686"/>
    <w:rsid w:val="00464016"/>
    <w:rsid w:val="00467453"/>
    <w:rsid w:val="004675C5"/>
    <w:rsid w:val="0047052E"/>
    <w:rsid w:val="00471196"/>
    <w:rsid w:val="0047197F"/>
    <w:rsid w:val="00471AD2"/>
    <w:rsid w:val="004730B1"/>
    <w:rsid w:val="004772F4"/>
    <w:rsid w:val="00477374"/>
    <w:rsid w:val="00482A69"/>
    <w:rsid w:val="004833F0"/>
    <w:rsid w:val="00484427"/>
    <w:rsid w:val="00485CC1"/>
    <w:rsid w:val="00491119"/>
    <w:rsid w:val="00491570"/>
    <w:rsid w:val="004933D7"/>
    <w:rsid w:val="004940AF"/>
    <w:rsid w:val="004A2D0F"/>
    <w:rsid w:val="004A4B72"/>
    <w:rsid w:val="004A5261"/>
    <w:rsid w:val="004B15E1"/>
    <w:rsid w:val="004B19A3"/>
    <w:rsid w:val="004B5D56"/>
    <w:rsid w:val="004D1815"/>
    <w:rsid w:val="004D714C"/>
    <w:rsid w:val="004E06BB"/>
    <w:rsid w:val="004E6B3A"/>
    <w:rsid w:val="004F1370"/>
    <w:rsid w:val="004F4BE5"/>
    <w:rsid w:val="004F4F31"/>
    <w:rsid w:val="004F51AA"/>
    <w:rsid w:val="004F6149"/>
    <w:rsid w:val="004F64B9"/>
    <w:rsid w:val="0051568E"/>
    <w:rsid w:val="00521C48"/>
    <w:rsid w:val="0052330A"/>
    <w:rsid w:val="0052738F"/>
    <w:rsid w:val="0052767A"/>
    <w:rsid w:val="0053041C"/>
    <w:rsid w:val="005306B2"/>
    <w:rsid w:val="0053437D"/>
    <w:rsid w:val="00550154"/>
    <w:rsid w:val="00550C74"/>
    <w:rsid w:val="00553962"/>
    <w:rsid w:val="00564B2B"/>
    <w:rsid w:val="00574FAE"/>
    <w:rsid w:val="0057512C"/>
    <w:rsid w:val="00575A01"/>
    <w:rsid w:val="00575CEC"/>
    <w:rsid w:val="00576B6F"/>
    <w:rsid w:val="00576CBA"/>
    <w:rsid w:val="00576FF1"/>
    <w:rsid w:val="00577DA7"/>
    <w:rsid w:val="005812E4"/>
    <w:rsid w:val="00584EC5"/>
    <w:rsid w:val="00591ED4"/>
    <w:rsid w:val="005966E5"/>
    <w:rsid w:val="005A27E3"/>
    <w:rsid w:val="005B12B0"/>
    <w:rsid w:val="005B1AF6"/>
    <w:rsid w:val="005B442B"/>
    <w:rsid w:val="005B4A91"/>
    <w:rsid w:val="005B71A3"/>
    <w:rsid w:val="005C191D"/>
    <w:rsid w:val="005C3304"/>
    <w:rsid w:val="005C3359"/>
    <w:rsid w:val="005C66A4"/>
    <w:rsid w:val="005C79F0"/>
    <w:rsid w:val="005D2A73"/>
    <w:rsid w:val="005D7721"/>
    <w:rsid w:val="005E0686"/>
    <w:rsid w:val="005F16FF"/>
    <w:rsid w:val="005F1D18"/>
    <w:rsid w:val="00601247"/>
    <w:rsid w:val="00601861"/>
    <w:rsid w:val="00603DD3"/>
    <w:rsid w:val="00610853"/>
    <w:rsid w:val="006110D9"/>
    <w:rsid w:val="0061588B"/>
    <w:rsid w:val="00623632"/>
    <w:rsid w:val="006248FA"/>
    <w:rsid w:val="006259C0"/>
    <w:rsid w:val="00630F5E"/>
    <w:rsid w:val="00633729"/>
    <w:rsid w:val="00634E59"/>
    <w:rsid w:val="00634F4C"/>
    <w:rsid w:val="006403E5"/>
    <w:rsid w:val="00641B93"/>
    <w:rsid w:val="00654987"/>
    <w:rsid w:val="006642CF"/>
    <w:rsid w:val="00667CEB"/>
    <w:rsid w:val="00672B5F"/>
    <w:rsid w:val="00672D06"/>
    <w:rsid w:val="006777A0"/>
    <w:rsid w:val="00682050"/>
    <w:rsid w:val="006917BF"/>
    <w:rsid w:val="00691961"/>
    <w:rsid w:val="00691D84"/>
    <w:rsid w:val="006A056B"/>
    <w:rsid w:val="006A3DCC"/>
    <w:rsid w:val="006A5B48"/>
    <w:rsid w:val="006A76E6"/>
    <w:rsid w:val="006B74C5"/>
    <w:rsid w:val="006C0144"/>
    <w:rsid w:val="006D4CE0"/>
    <w:rsid w:val="006E4906"/>
    <w:rsid w:val="006E6261"/>
    <w:rsid w:val="006E68FD"/>
    <w:rsid w:val="006F0CA0"/>
    <w:rsid w:val="006F0E2F"/>
    <w:rsid w:val="00713347"/>
    <w:rsid w:val="007134C4"/>
    <w:rsid w:val="00717750"/>
    <w:rsid w:val="0072194F"/>
    <w:rsid w:val="00723132"/>
    <w:rsid w:val="00724CA7"/>
    <w:rsid w:val="00725E88"/>
    <w:rsid w:val="00731307"/>
    <w:rsid w:val="00733FA2"/>
    <w:rsid w:val="007406FD"/>
    <w:rsid w:val="00742478"/>
    <w:rsid w:val="0074509E"/>
    <w:rsid w:val="00753268"/>
    <w:rsid w:val="007578C8"/>
    <w:rsid w:val="00762933"/>
    <w:rsid w:val="00764F8A"/>
    <w:rsid w:val="007656C2"/>
    <w:rsid w:val="007656CB"/>
    <w:rsid w:val="00772DE8"/>
    <w:rsid w:val="00781521"/>
    <w:rsid w:val="00786768"/>
    <w:rsid w:val="00786E66"/>
    <w:rsid w:val="00792454"/>
    <w:rsid w:val="00792B07"/>
    <w:rsid w:val="00792B3F"/>
    <w:rsid w:val="007A4462"/>
    <w:rsid w:val="007B0A49"/>
    <w:rsid w:val="007B0A86"/>
    <w:rsid w:val="007B21FC"/>
    <w:rsid w:val="007B510F"/>
    <w:rsid w:val="007B5C59"/>
    <w:rsid w:val="007C3B47"/>
    <w:rsid w:val="007C569A"/>
    <w:rsid w:val="007C756D"/>
    <w:rsid w:val="007D0D30"/>
    <w:rsid w:val="007D684C"/>
    <w:rsid w:val="007D7AC5"/>
    <w:rsid w:val="007E2B2C"/>
    <w:rsid w:val="007E6439"/>
    <w:rsid w:val="007F1EF4"/>
    <w:rsid w:val="007F2275"/>
    <w:rsid w:val="007F65A6"/>
    <w:rsid w:val="007F7652"/>
    <w:rsid w:val="0080465D"/>
    <w:rsid w:val="00807513"/>
    <w:rsid w:val="00807D12"/>
    <w:rsid w:val="00814398"/>
    <w:rsid w:val="008147EB"/>
    <w:rsid w:val="00814DBC"/>
    <w:rsid w:val="0081686C"/>
    <w:rsid w:val="00821517"/>
    <w:rsid w:val="00833FA3"/>
    <w:rsid w:val="00842374"/>
    <w:rsid w:val="00843BD2"/>
    <w:rsid w:val="00846801"/>
    <w:rsid w:val="00870A55"/>
    <w:rsid w:val="00870C17"/>
    <w:rsid w:val="0087345D"/>
    <w:rsid w:val="00876720"/>
    <w:rsid w:val="00890165"/>
    <w:rsid w:val="00891639"/>
    <w:rsid w:val="008A05A9"/>
    <w:rsid w:val="008A089D"/>
    <w:rsid w:val="008A0C45"/>
    <w:rsid w:val="008A2235"/>
    <w:rsid w:val="008A3E7E"/>
    <w:rsid w:val="008A6CB7"/>
    <w:rsid w:val="008B1065"/>
    <w:rsid w:val="008B1729"/>
    <w:rsid w:val="008B3D0D"/>
    <w:rsid w:val="008B4DB3"/>
    <w:rsid w:val="008C0939"/>
    <w:rsid w:val="008C2B30"/>
    <w:rsid w:val="008C6D9B"/>
    <w:rsid w:val="008D0EBF"/>
    <w:rsid w:val="008D6943"/>
    <w:rsid w:val="008D6D57"/>
    <w:rsid w:val="008E44C1"/>
    <w:rsid w:val="008E65D2"/>
    <w:rsid w:val="008E76E2"/>
    <w:rsid w:val="008F1469"/>
    <w:rsid w:val="00911331"/>
    <w:rsid w:val="00915FE8"/>
    <w:rsid w:val="00916EBC"/>
    <w:rsid w:val="00917F90"/>
    <w:rsid w:val="009202CB"/>
    <w:rsid w:val="009203B4"/>
    <w:rsid w:val="009214DD"/>
    <w:rsid w:val="00927F7A"/>
    <w:rsid w:val="009355A3"/>
    <w:rsid w:val="009372CB"/>
    <w:rsid w:val="00940D76"/>
    <w:rsid w:val="00942C99"/>
    <w:rsid w:val="00943EC4"/>
    <w:rsid w:val="0094507A"/>
    <w:rsid w:val="00946120"/>
    <w:rsid w:val="00951DD4"/>
    <w:rsid w:val="00955E0B"/>
    <w:rsid w:val="00961057"/>
    <w:rsid w:val="009617B2"/>
    <w:rsid w:val="00961CAF"/>
    <w:rsid w:val="009767D0"/>
    <w:rsid w:val="00990F88"/>
    <w:rsid w:val="0099506E"/>
    <w:rsid w:val="00995743"/>
    <w:rsid w:val="009969DC"/>
    <w:rsid w:val="00996F86"/>
    <w:rsid w:val="009A0C6E"/>
    <w:rsid w:val="009A1E4C"/>
    <w:rsid w:val="009A29A6"/>
    <w:rsid w:val="009D1A26"/>
    <w:rsid w:val="009D66BB"/>
    <w:rsid w:val="009E0A15"/>
    <w:rsid w:val="009E5FE2"/>
    <w:rsid w:val="009F21CE"/>
    <w:rsid w:val="009F28EA"/>
    <w:rsid w:val="009F7A88"/>
    <w:rsid w:val="00A01201"/>
    <w:rsid w:val="00A062E6"/>
    <w:rsid w:val="00A06A6C"/>
    <w:rsid w:val="00A114BE"/>
    <w:rsid w:val="00A12689"/>
    <w:rsid w:val="00A20B68"/>
    <w:rsid w:val="00A212AE"/>
    <w:rsid w:val="00A24E74"/>
    <w:rsid w:val="00A2501E"/>
    <w:rsid w:val="00A3056D"/>
    <w:rsid w:val="00A456DC"/>
    <w:rsid w:val="00A5031B"/>
    <w:rsid w:val="00A549C1"/>
    <w:rsid w:val="00A56DB5"/>
    <w:rsid w:val="00A6559E"/>
    <w:rsid w:val="00A745FE"/>
    <w:rsid w:val="00A74997"/>
    <w:rsid w:val="00A81464"/>
    <w:rsid w:val="00A81AD5"/>
    <w:rsid w:val="00A842EA"/>
    <w:rsid w:val="00A90200"/>
    <w:rsid w:val="00A94539"/>
    <w:rsid w:val="00A97FD3"/>
    <w:rsid w:val="00AA1339"/>
    <w:rsid w:val="00AA650D"/>
    <w:rsid w:val="00AC18E7"/>
    <w:rsid w:val="00AC5924"/>
    <w:rsid w:val="00AC6D0E"/>
    <w:rsid w:val="00AC78CB"/>
    <w:rsid w:val="00AD01DF"/>
    <w:rsid w:val="00AD1257"/>
    <w:rsid w:val="00AD4127"/>
    <w:rsid w:val="00AE1976"/>
    <w:rsid w:val="00AE23DA"/>
    <w:rsid w:val="00AE2AFF"/>
    <w:rsid w:val="00AE367E"/>
    <w:rsid w:val="00AE79A8"/>
    <w:rsid w:val="00AF123D"/>
    <w:rsid w:val="00AF3D60"/>
    <w:rsid w:val="00AF7D46"/>
    <w:rsid w:val="00B11A27"/>
    <w:rsid w:val="00B15878"/>
    <w:rsid w:val="00B22EEF"/>
    <w:rsid w:val="00B34FD9"/>
    <w:rsid w:val="00B371E4"/>
    <w:rsid w:val="00B3781D"/>
    <w:rsid w:val="00B40033"/>
    <w:rsid w:val="00B4309D"/>
    <w:rsid w:val="00B4507A"/>
    <w:rsid w:val="00B4536F"/>
    <w:rsid w:val="00B536A2"/>
    <w:rsid w:val="00B54058"/>
    <w:rsid w:val="00B5789E"/>
    <w:rsid w:val="00B578EF"/>
    <w:rsid w:val="00B62C36"/>
    <w:rsid w:val="00B70B60"/>
    <w:rsid w:val="00B72874"/>
    <w:rsid w:val="00B75DF7"/>
    <w:rsid w:val="00B81B95"/>
    <w:rsid w:val="00B90C86"/>
    <w:rsid w:val="00B92B79"/>
    <w:rsid w:val="00BB2160"/>
    <w:rsid w:val="00BB6E73"/>
    <w:rsid w:val="00BC0265"/>
    <w:rsid w:val="00BC16B6"/>
    <w:rsid w:val="00BC64F7"/>
    <w:rsid w:val="00BD00EC"/>
    <w:rsid w:val="00BD0578"/>
    <w:rsid w:val="00BD516F"/>
    <w:rsid w:val="00BD607C"/>
    <w:rsid w:val="00BE0752"/>
    <w:rsid w:val="00BE091C"/>
    <w:rsid w:val="00BE2C80"/>
    <w:rsid w:val="00BE5C99"/>
    <w:rsid w:val="00BE7074"/>
    <w:rsid w:val="00BF37E0"/>
    <w:rsid w:val="00BF5F31"/>
    <w:rsid w:val="00BF7C8F"/>
    <w:rsid w:val="00C02107"/>
    <w:rsid w:val="00C02A34"/>
    <w:rsid w:val="00C06822"/>
    <w:rsid w:val="00C15A01"/>
    <w:rsid w:val="00C16297"/>
    <w:rsid w:val="00C20B17"/>
    <w:rsid w:val="00C219D7"/>
    <w:rsid w:val="00C23361"/>
    <w:rsid w:val="00C23433"/>
    <w:rsid w:val="00C27DB2"/>
    <w:rsid w:val="00C30053"/>
    <w:rsid w:val="00C3042A"/>
    <w:rsid w:val="00C31464"/>
    <w:rsid w:val="00C3246E"/>
    <w:rsid w:val="00C34C40"/>
    <w:rsid w:val="00C37A95"/>
    <w:rsid w:val="00C4189E"/>
    <w:rsid w:val="00C41D05"/>
    <w:rsid w:val="00C456BE"/>
    <w:rsid w:val="00C4617E"/>
    <w:rsid w:val="00C508F2"/>
    <w:rsid w:val="00C50B1A"/>
    <w:rsid w:val="00C56020"/>
    <w:rsid w:val="00C575BD"/>
    <w:rsid w:val="00C61D0B"/>
    <w:rsid w:val="00C64F2E"/>
    <w:rsid w:val="00C86780"/>
    <w:rsid w:val="00C87462"/>
    <w:rsid w:val="00C925DE"/>
    <w:rsid w:val="00C92F6C"/>
    <w:rsid w:val="00C964D6"/>
    <w:rsid w:val="00CA0892"/>
    <w:rsid w:val="00CA2B6B"/>
    <w:rsid w:val="00CB78B5"/>
    <w:rsid w:val="00CC0A56"/>
    <w:rsid w:val="00CC0DF8"/>
    <w:rsid w:val="00CC1B7B"/>
    <w:rsid w:val="00CC468F"/>
    <w:rsid w:val="00CC7C17"/>
    <w:rsid w:val="00CD0368"/>
    <w:rsid w:val="00CE0AC9"/>
    <w:rsid w:val="00CE60EE"/>
    <w:rsid w:val="00CF194A"/>
    <w:rsid w:val="00CF2CC0"/>
    <w:rsid w:val="00CF3A40"/>
    <w:rsid w:val="00CF7F3C"/>
    <w:rsid w:val="00D0516A"/>
    <w:rsid w:val="00D11945"/>
    <w:rsid w:val="00D119C6"/>
    <w:rsid w:val="00D1609D"/>
    <w:rsid w:val="00D168EB"/>
    <w:rsid w:val="00D17B3F"/>
    <w:rsid w:val="00D20C55"/>
    <w:rsid w:val="00D23846"/>
    <w:rsid w:val="00D24061"/>
    <w:rsid w:val="00D24AB5"/>
    <w:rsid w:val="00D26965"/>
    <w:rsid w:val="00D34D0E"/>
    <w:rsid w:val="00D35411"/>
    <w:rsid w:val="00D42F43"/>
    <w:rsid w:val="00D4680E"/>
    <w:rsid w:val="00D46C71"/>
    <w:rsid w:val="00D478C6"/>
    <w:rsid w:val="00D555AB"/>
    <w:rsid w:val="00D56EE2"/>
    <w:rsid w:val="00D635C7"/>
    <w:rsid w:val="00D72086"/>
    <w:rsid w:val="00D76BCA"/>
    <w:rsid w:val="00D83668"/>
    <w:rsid w:val="00D86D1E"/>
    <w:rsid w:val="00D90B6E"/>
    <w:rsid w:val="00DA45DD"/>
    <w:rsid w:val="00DA46E1"/>
    <w:rsid w:val="00DB08A9"/>
    <w:rsid w:val="00DB0A4B"/>
    <w:rsid w:val="00DB0DA2"/>
    <w:rsid w:val="00DB61FE"/>
    <w:rsid w:val="00DC34B0"/>
    <w:rsid w:val="00DD0473"/>
    <w:rsid w:val="00DD0862"/>
    <w:rsid w:val="00DD3096"/>
    <w:rsid w:val="00DD3208"/>
    <w:rsid w:val="00DD557D"/>
    <w:rsid w:val="00DE38CE"/>
    <w:rsid w:val="00DF51A7"/>
    <w:rsid w:val="00E012B3"/>
    <w:rsid w:val="00E05BF8"/>
    <w:rsid w:val="00E16F81"/>
    <w:rsid w:val="00E2034D"/>
    <w:rsid w:val="00E3361E"/>
    <w:rsid w:val="00E36C78"/>
    <w:rsid w:val="00E438C2"/>
    <w:rsid w:val="00E43E60"/>
    <w:rsid w:val="00E45EB4"/>
    <w:rsid w:val="00E51359"/>
    <w:rsid w:val="00E55117"/>
    <w:rsid w:val="00E56964"/>
    <w:rsid w:val="00E5768C"/>
    <w:rsid w:val="00E663CF"/>
    <w:rsid w:val="00E67317"/>
    <w:rsid w:val="00E72B98"/>
    <w:rsid w:val="00E7357D"/>
    <w:rsid w:val="00E81544"/>
    <w:rsid w:val="00E81F83"/>
    <w:rsid w:val="00E834B5"/>
    <w:rsid w:val="00E87640"/>
    <w:rsid w:val="00E931D7"/>
    <w:rsid w:val="00EA3A0C"/>
    <w:rsid w:val="00EA3BC3"/>
    <w:rsid w:val="00EA5CBB"/>
    <w:rsid w:val="00EB44B0"/>
    <w:rsid w:val="00EB7893"/>
    <w:rsid w:val="00EC15B0"/>
    <w:rsid w:val="00EC5064"/>
    <w:rsid w:val="00ED13E1"/>
    <w:rsid w:val="00ED45A2"/>
    <w:rsid w:val="00ED4B5D"/>
    <w:rsid w:val="00ED73E0"/>
    <w:rsid w:val="00EE0FDD"/>
    <w:rsid w:val="00EE3A18"/>
    <w:rsid w:val="00EE5085"/>
    <w:rsid w:val="00EF1C62"/>
    <w:rsid w:val="00EF4627"/>
    <w:rsid w:val="00EF602D"/>
    <w:rsid w:val="00F114E5"/>
    <w:rsid w:val="00F12E95"/>
    <w:rsid w:val="00F134A3"/>
    <w:rsid w:val="00F134E3"/>
    <w:rsid w:val="00F17D34"/>
    <w:rsid w:val="00F209F6"/>
    <w:rsid w:val="00F21FD1"/>
    <w:rsid w:val="00F22494"/>
    <w:rsid w:val="00F27D3C"/>
    <w:rsid w:val="00F31587"/>
    <w:rsid w:val="00F337CD"/>
    <w:rsid w:val="00F363AB"/>
    <w:rsid w:val="00F449B7"/>
    <w:rsid w:val="00F54015"/>
    <w:rsid w:val="00F67A94"/>
    <w:rsid w:val="00F80AFE"/>
    <w:rsid w:val="00F82D06"/>
    <w:rsid w:val="00F836E9"/>
    <w:rsid w:val="00F8534B"/>
    <w:rsid w:val="00F85FAD"/>
    <w:rsid w:val="00F91121"/>
    <w:rsid w:val="00F95F99"/>
    <w:rsid w:val="00F97BD6"/>
    <w:rsid w:val="00FA1034"/>
    <w:rsid w:val="00FA2688"/>
    <w:rsid w:val="00FA59C3"/>
    <w:rsid w:val="00FB027C"/>
    <w:rsid w:val="00FB1BB0"/>
    <w:rsid w:val="00FB2529"/>
    <w:rsid w:val="00FB3145"/>
    <w:rsid w:val="00FB32D1"/>
    <w:rsid w:val="00FB410B"/>
    <w:rsid w:val="00FB5B03"/>
    <w:rsid w:val="00FC037A"/>
    <w:rsid w:val="00FC22F4"/>
    <w:rsid w:val="00FC35D7"/>
    <w:rsid w:val="00FC3FC5"/>
    <w:rsid w:val="00FC43E3"/>
    <w:rsid w:val="00FD19AE"/>
    <w:rsid w:val="00FE66D5"/>
    <w:rsid w:val="013D98A3"/>
    <w:rsid w:val="05D7D433"/>
    <w:rsid w:val="06FA4F7D"/>
    <w:rsid w:val="079025F5"/>
    <w:rsid w:val="07F1A9D8"/>
    <w:rsid w:val="08AF156A"/>
    <w:rsid w:val="08FD653D"/>
    <w:rsid w:val="0913FDE4"/>
    <w:rsid w:val="09FD3808"/>
    <w:rsid w:val="0CE8F16F"/>
    <w:rsid w:val="0D9FE862"/>
    <w:rsid w:val="0DC460E6"/>
    <w:rsid w:val="0E2C0054"/>
    <w:rsid w:val="0E959800"/>
    <w:rsid w:val="0FD11469"/>
    <w:rsid w:val="10D08D25"/>
    <w:rsid w:val="10FC01A8"/>
    <w:rsid w:val="11217746"/>
    <w:rsid w:val="1162A4F7"/>
    <w:rsid w:val="11815167"/>
    <w:rsid w:val="12413104"/>
    <w:rsid w:val="13309DD9"/>
    <w:rsid w:val="13E097D2"/>
    <w:rsid w:val="14EF70C8"/>
    <w:rsid w:val="1545EA8F"/>
    <w:rsid w:val="15DF7FAD"/>
    <w:rsid w:val="166961F8"/>
    <w:rsid w:val="17055F8E"/>
    <w:rsid w:val="176323D0"/>
    <w:rsid w:val="177989A6"/>
    <w:rsid w:val="18BDBBE8"/>
    <w:rsid w:val="1919B025"/>
    <w:rsid w:val="192D8645"/>
    <w:rsid w:val="1A14EF69"/>
    <w:rsid w:val="1B61255C"/>
    <w:rsid w:val="1C03A324"/>
    <w:rsid w:val="1D04F456"/>
    <w:rsid w:val="1DC2596D"/>
    <w:rsid w:val="1E32E185"/>
    <w:rsid w:val="1EABEE9B"/>
    <w:rsid w:val="1EBC6ABC"/>
    <w:rsid w:val="1F05C261"/>
    <w:rsid w:val="1FBB1A2A"/>
    <w:rsid w:val="20372635"/>
    <w:rsid w:val="2040D928"/>
    <w:rsid w:val="20807DDA"/>
    <w:rsid w:val="21817F95"/>
    <w:rsid w:val="22A4DA58"/>
    <w:rsid w:val="2339DBEF"/>
    <w:rsid w:val="236246E5"/>
    <w:rsid w:val="236770E9"/>
    <w:rsid w:val="24052954"/>
    <w:rsid w:val="24B22FEB"/>
    <w:rsid w:val="24E98270"/>
    <w:rsid w:val="25111885"/>
    <w:rsid w:val="25114A5B"/>
    <w:rsid w:val="251283E3"/>
    <w:rsid w:val="2554B84B"/>
    <w:rsid w:val="25FD9002"/>
    <w:rsid w:val="26194815"/>
    <w:rsid w:val="265EE114"/>
    <w:rsid w:val="267B9546"/>
    <w:rsid w:val="26955EB8"/>
    <w:rsid w:val="27AD03B2"/>
    <w:rsid w:val="2812DCB8"/>
    <w:rsid w:val="28378908"/>
    <w:rsid w:val="28430168"/>
    <w:rsid w:val="2847BC2D"/>
    <w:rsid w:val="28837063"/>
    <w:rsid w:val="290C24B9"/>
    <w:rsid w:val="291E01A0"/>
    <w:rsid w:val="29B5D056"/>
    <w:rsid w:val="2A21072C"/>
    <w:rsid w:val="2A57AC0E"/>
    <w:rsid w:val="2BCB1D0C"/>
    <w:rsid w:val="2C0E1BBD"/>
    <w:rsid w:val="2C20481B"/>
    <w:rsid w:val="2CF7240B"/>
    <w:rsid w:val="2D58CF2C"/>
    <w:rsid w:val="2DCA04E7"/>
    <w:rsid w:val="2E92F46C"/>
    <w:rsid w:val="2EB21116"/>
    <w:rsid w:val="2F393C6D"/>
    <w:rsid w:val="2FDD8B35"/>
    <w:rsid w:val="300E09F4"/>
    <w:rsid w:val="3049E568"/>
    <w:rsid w:val="30966ED3"/>
    <w:rsid w:val="318D1B8B"/>
    <w:rsid w:val="31AFDA35"/>
    <w:rsid w:val="3201C6F0"/>
    <w:rsid w:val="325FD42E"/>
    <w:rsid w:val="32CBD452"/>
    <w:rsid w:val="33B1AADA"/>
    <w:rsid w:val="3499C29C"/>
    <w:rsid w:val="359678D1"/>
    <w:rsid w:val="3653BD25"/>
    <w:rsid w:val="36724257"/>
    <w:rsid w:val="36D93FB5"/>
    <w:rsid w:val="36EB1204"/>
    <w:rsid w:val="373C2EF6"/>
    <w:rsid w:val="37F4DFC3"/>
    <w:rsid w:val="38B8B0D7"/>
    <w:rsid w:val="393F768C"/>
    <w:rsid w:val="39FA5363"/>
    <w:rsid w:val="3A163D4C"/>
    <w:rsid w:val="3B23F1EA"/>
    <w:rsid w:val="3BA55ACA"/>
    <w:rsid w:val="3BC81974"/>
    <w:rsid w:val="3C457BAD"/>
    <w:rsid w:val="3D3F9794"/>
    <w:rsid w:val="3D4AB6E0"/>
    <w:rsid w:val="3D504686"/>
    <w:rsid w:val="3E0206E7"/>
    <w:rsid w:val="3E76FB48"/>
    <w:rsid w:val="3EF33A24"/>
    <w:rsid w:val="3F6CB679"/>
    <w:rsid w:val="40110541"/>
    <w:rsid w:val="40A660E7"/>
    <w:rsid w:val="41546E35"/>
    <w:rsid w:val="427FD324"/>
    <w:rsid w:val="42C53952"/>
    <w:rsid w:val="42DE61AF"/>
    <w:rsid w:val="440C38B3"/>
    <w:rsid w:val="446067A3"/>
    <w:rsid w:val="44A178AE"/>
    <w:rsid w:val="45E86D77"/>
    <w:rsid w:val="466ADE09"/>
    <w:rsid w:val="46A7F980"/>
    <w:rsid w:val="46D8018A"/>
    <w:rsid w:val="47CAFA34"/>
    <w:rsid w:val="483533F0"/>
    <w:rsid w:val="488383C3"/>
    <w:rsid w:val="48BF9208"/>
    <w:rsid w:val="4927093D"/>
    <w:rsid w:val="49AFC82B"/>
    <w:rsid w:val="4B48295D"/>
    <w:rsid w:val="4BBDE70C"/>
    <w:rsid w:val="4BDC76D6"/>
    <w:rsid w:val="4BE52DAA"/>
    <w:rsid w:val="4BFB9380"/>
    <w:rsid w:val="4C060FC1"/>
    <w:rsid w:val="4C489E38"/>
    <w:rsid w:val="4CD02F31"/>
    <w:rsid w:val="4CE7482A"/>
    <w:rsid w:val="4CF33C57"/>
    <w:rsid w:val="4D2339C9"/>
    <w:rsid w:val="4D865AE0"/>
    <w:rsid w:val="4DD2423B"/>
    <w:rsid w:val="4ECC538A"/>
    <w:rsid w:val="4F7F1B9D"/>
    <w:rsid w:val="50C61066"/>
    <w:rsid w:val="5187E841"/>
    <w:rsid w:val="51975218"/>
    <w:rsid w:val="522C3709"/>
    <w:rsid w:val="524D4BF1"/>
    <w:rsid w:val="526807E5"/>
    <w:rsid w:val="53DBC75F"/>
    <w:rsid w:val="55330673"/>
    <w:rsid w:val="56618082"/>
    <w:rsid w:val="56BCAA76"/>
    <w:rsid w:val="5794A9C3"/>
    <w:rsid w:val="58B46E19"/>
    <w:rsid w:val="591DDE87"/>
    <w:rsid w:val="59D951DB"/>
    <w:rsid w:val="5A22A980"/>
    <w:rsid w:val="5A253936"/>
    <w:rsid w:val="5B9F2B61"/>
    <w:rsid w:val="5BB3C037"/>
    <w:rsid w:val="5BF5C1CE"/>
    <w:rsid w:val="5C5E902C"/>
    <w:rsid w:val="5D03A93D"/>
    <w:rsid w:val="5D057A3D"/>
    <w:rsid w:val="5DB73A9E"/>
    <w:rsid w:val="5EE0B1E7"/>
    <w:rsid w:val="5EE3419D"/>
    <w:rsid w:val="5F979C4C"/>
    <w:rsid w:val="61B40C3F"/>
    <w:rsid w:val="61F041C2"/>
    <w:rsid w:val="625DE015"/>
    <w:rsid w:val="626EE916"/>
    <w:rsid w:val="630A4F34"/>
    <w:rsid w:val="63BED21C"/>
    <w:rsid w:val="63EF0164"/>
    <w:rsid w:val="65086CC6"/>
    <w:rsid w:val="6527E284"/>
    <w:rsid w:val="659D3B8C"/>
    <w:rsid w:val="65F17514"/>
    <w:rsid w:val="668DFE8F"/>
    <w:rsid w:val="66A8924A"/>
    <w:rsid w:val="6702C01F"/>
    <w:rsid w:val="671BE87C"/>
    <w:rsid w:val="674EA77A"/>
    <w:rsid w:val="67649D16"/>
    <w:rsid w:val="67A47F31"/>
    <w:rsid w:val="67A64599"/>
    <w:rsid w:val="67CCB756"/>
    <w:rsid w:val="68043214"/>
    <w:rsid w:val="68CC257A"/>
    <w:rsid w:val="6AC15A62"/>
    <w:rsid w:val="6B32B75B"/>
    <w:rsid w:val="6C4C21C2"/>
    <w:rsid w:val="6CFB79AB"/>
    <w:rsid w:val="6D372349"/>
    <w:rsid w:val="6E7ABE13"/>
    <w:rsid w:val="6F4021C3"/>
    <w:rsid w:val="6FF83C13"/>
    <w:rsid w:val="70BA832D"/>
    <w:rsid w:val="7115AD21"/>
    <w:rsid w:val="71332B9C"/>
    <w:rsid w:val="71947BB3"/>
    <w:rsid w:val="72D64678"/>
    <w:rsid w:val="72F0B2F5"/>
    <w:rsid w:val="73A36F75"/>
    <w:rsid w:val="73F54085"/>
    <w:rsid w:val="745B89C5"/>
    <w:rsid w:val="74ACCDF5"/>
    <w:rsid w:val="74C4FA33"/>
    <w:rsid w:val="765498FE"/>
    <w:rsid w:val="77AF4741"/>
    <w:rsid w:val="78980018"/>
    <w:rsid w:val="79869907"/>
    <w:rsid w:val="7A32FC93"/>
    <w:rsid w:val="7A476930"/>
    <w:rsid w:val="7A88A179"/>
    <w:rsid w:val="7AB4E6C0"/>
    <w:rsid w:val="7AFA3143"/>
    <w:rsid w:val="7C184BD7"/>
    <w:rsid w:val="7C1FDE53"/>
    <w:rsid w:val="7C22D3AB"/>
    <w:rsid w:val="7C403485"/>
    <w:rsid w:val="7C5C46A7"/>
    <w:rsid w:val="7CBD96BE"/>
    <w:rsid w:val="7D56087F"/>
    <w:rsid w:val="7EE525FD"/>
    <w:rsid w:val="7FB544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90FC1"/>
  <w15:chartTrackingRefBased/>
  <w15:docId w15:val="{BFD695D2-F48D-47B0-8C29-61F95A42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617"/>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ind w:left="720" w:hanging="720"/>
      <w:outlineLvl w:val="1"/>
    </w:pPr>
    <w:rPr>
      <w:sz w:val="20"/>
    </w:rPr>
  </w:style>
  <w:style w:type="paragraph" w:styleId="berschrift3">
    <w:name w:val="heading 3"/>
    <w:basedOn w:val="berschrift1"/>
    <w:next w:val="Standard"/>
    <w:qFormat/>
    <w:pPr>
      <w:numPr>
        <w:ilvl w:val="2"/>
      </w:numPr>
      <w:ind w:left="720" w:hanging="720"/>
      <w:outlineLvl w:val="2"/>
    </w:pPr>
    <w:rPr>
      <w:b w:val="0"/>
      <w:i/>
      <w:sz w:val="20"/>
    </w:rPr>
  </w:style>
  <w:style w:type="paragraph" w:styleId="berschrift4">
    <w:name w:val="heading 4"/>
    <w:basedOn w:val="berschrift1"/>
    <w:next w:val="Standard"/>
    <w:qFormat/>
    <w:pPr>
      <w:numPr>
        <w:ilvl w:val="3"/>
      </w:numPr>
      <w:ind w:left="720" w:hanging="720"/>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semiHidden/>
    <w:rPr>
      <w:color w:val="0000FF"/>
      <w:u w:val="single"/>
    </w:rPr>
  </w:style>
  <w:style w:type="character" w:styleId="Fett">
    <w:name w:val="Strong"/>
    <w:qFormat/>
    <w:rPr>
      <w:b/>
    </w:rPr>
  </w:style>
  <w:style w:type="character" w:styleId="BesuchterLink">
    <w:name w:val="FollowedHyperlink"/>
    <w:semiHidden/>
    <w:rPr>
      <w:color w:val="800080"/>
      <w:u w:val="single"/>
    </w:rPr>
  </w:style>
  <w:style w:type="character" w:styleId="NichtaufgelsteErwhnung">
    <w:name w:val="Unresolved Mention"/>
    <w:uiPriority w:val="99"/>
    <w:semiHidden/>
    <w:unhideWhenUsed/>
    <w:rsid w:val="00455362"/>
    <w:rPr>
      <w:color w:val="605E5C"/>
      <w:shd w:val="clear" w:color="auto" w:fill="E1DFDD"/>
    </w:rPr>
  </w:style>
  <w:style w:type="table" w:styleId="Tabellenraster">
    <w:name w:val="Table Grid"/>
    <w:basedOn w:val="NormaleTabelle"/>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142D3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kindoWebEdit/ikindo-docs/blob/main/ActivityDiagram_ViewHTMLEditor.png" TargetMode="External"/><Relationship Id="rId18" Type="http://schemas.openxmlformats.org/officeDocument/2006/relationships/hyperlink" Target="https://ikindowebedit.wordpress.co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IkindoWebEdit/ikindo-docs/blob/main/Narrative_SiteStatistics.png" TargetMode="External"/><Relationship Id="rId7" Type="http://schemas.openxmlformats.org/officeDocument/2006/relationships/header" Target="header1.xml"/><Relationship Id="rId12" Type="http://schemas.openxmlformats.org/officeDocument/2006/relationships/hyperlink" Target="https://github.com/IkindoWebEdit/ikindo-docs/blob/main/ActivityDiagram_ViewSiteStatistics.png" TargetMode="External"/><Relationship Id="rId17" Type="http://schemas.openxmlformats.org/officeDocument/2006/relationships/hyperlink" Target="https://github.com/IkindoWebEdit" TargetMode="External"/><Relationship Id="rId25" Type="http://schemas.openxmlformats.org/officeDocument/2006/relationships/hyperlink" Target="https://github.com/IkindoWebEdit/ikindo-docs/blob/main/Narrative_GraphicalEditor.png" TargetMode="External"/><Relationship Id="rId2" Type="http://schemas.openxmlformats.org/officeDocument/2006/relationships/styles" Target="styles.xml"/><Relationship Id="rId16" Type="http://schemas.openxmlformats.org/officeDocument/2006/relationships/hyperlink" Target="https://github.com/IkindoWebEdit/ikindo-docs/blob/main/Narrative_HTMLEditor.png" TargetMode="External"/><Relationship Id="rId20" Type="http://schemas.openxmlformats.org/officeDocument/2006/relationships/hyperlink" Target="https://github.com/IkindoWebEdit/ikindo-docs/blob/main/ActivityDiagram_ViewSiteStatistics.png"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kindoWebEdit/ikindo-docs/blob/main/ActivityDiagram_ViewGraphicalEditor.png" TargetMode="External"/><Relationship Id="rId24" Type="http://schemas.openxmlformats.org/officeDocument/2006/relationships/hyperlink" Target="https://github.com/IkindoWebEdit/ikindo-docs/blob/main/ActivityDiagram_ViewGraphicalEditor.p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IkindoWebEdit/ikindo-docs/blob/main/Narrative_GraphicalEditor.png" TargetMode="External"/><Relationship Id="rId23" Type="http://schemas.openxmlformats.org/officeDocument/2006/relationships/hyperlink" Target="https://github.com/IkindoWebEdit/ikindo-docs/blob/main/Narrative_HTMLEditor.png" TargetMode="External"/><Relationship Id="rId28" Type="http://schemas.openxmlformats.org/officeDocument/2006/relationships/footer" Target="footer3.xml"/><Relationship Id="rId10" Type="http://schemas.openxmlformats.org/officeDocument/2006/relationships/hyperlink" Target="https://github.com/IkindoWebEdit/ikindo-docs/blob/main/UseCaseDiagram.svg"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IkindoWebEdit/ikindo-docs/blob/main/Narrative_SiteStatistics.png" TargetMode="External"/><Relationship Id="rId22" Type="http://schemas.openxmlformats.org/officeDocument/2006/relationships/hyperlink" Target="https://github.com/IkindoWebEdit/ikindo-docs/blob/main/ActivityDiagram_ViewHTMLEditor.png" TargetMode="External"/><Relationship Id="rId27" Type="http://schemas.openxmlformats.org/officeDocument/2006/relationships/header" Target="header2.xm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1</Pages>
  <Words>1851</Words>
  <Characters>11662</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13487</CharactersWithSpaces>
  <SharedDoc>false</SharedDoc>
  <HLinks>
    <vt:vector size="78" baseType="variant">
      <vt:variant>
        <vt:i4>100</vt:i4>
      </vt:variant>
      <vt:variant>
        <vt:i4>111</vt:i4>
      </vt:variant>
      <vt:variant>
        <vt:i4>0</vt:i4>
      </vt:variant>
      <vt:variant>
        <vt:i4>5</vt:i4>
      </vt:variant>
      <vt:variant>
        <vt:lpwstr>https://github.com/IkindoWebEdit/ikindo-docs/blob/main/Narrative_GraphicalEditor.png</vt:lpwstr>
      </vt:variant>
      <vt:variant>
        <vt:lpwstr/>
      </vt:variant>
      <vt:variant>
        <vt:i4>7274526</vt:i4>
      </vt:variant>
      <vt:variant>
        <vt:i4>108</vt:i4>
      </vt:variant>
      <vt:variant>
        <vt:i4>0</vt:i4>
      </vt:variant>
      <vt:variant>
        <vt:i4>5</vt:i4>
      </vt:variant>
      <vt:variant>
        <vt:lpwstr>https://github.com/IkindoWebEdit/ikindo-docs/blob/main/ActivityDiagram_ViewGraphicalEditor.png</vt:lpwstr>
      </vt:variant>
      <vt:variant>
        <vt:lpwstr/>
      </vt:variant>
      <vt:variant>
        <vt:i4>3276871</vt:i4>
      </vt:variant>
      <vt:variant>
        <vt:i4>105</vt:i4>
      </vt:variant>
      <vt:variant>
        <vt:i4>0</vt:i4>
      </vt:variant>
      <vt:variant>
        <vt:i4>5</vt:i4>
      </vt:variant>
      <vt:variant>
        <vt:lpwstr>https://github.com/IkindoWebEdit/ikindo-docs/blob/main/Narrative_HTMLEditor.png</vt:lpwstr>
      </vt:variant>
      <vt:variant>
        <vt:lpwstr/>
      </vt:variant>
      <vt:variant>
        <vt:i4>6094909</vt:i4>
      </vt:variant>
      <vt:variant>
        <vt:i4>102</vt:i4>
      </vt:variant>
      <vt:variant>
        <vt:i4>0</vt:i4>
      </vt:variant>
      <vt:variant>
        <vt:i4>5</vt:i4>
      </vt:variant>
      <vt:variant>
        <vt:lpwstr>https://github.com/IkindoWebEdit/ikindo-docs/blob/main/ActivityDiagram_ViewHTMLEditor.png</vt:lpwstr>
      </vt:variant>
      <vt:variant>
        <vt:lpwstr/>
      </vt:variant>
      <vt:variant>
        <vt:i4>4128856</vt:i4>
      </vt:variant>
      <vt:variant>
        <vt:i4>99</vt:i4>
      </vt:variant>
      <vt:variant>
        <vt:i4>0</vt:i4>
      </vt:variant>
      <vt:variant>
        <vt:i4>5</vt:i4>
      </vt:variant>
      <vt:variant>
        <vt:lpwstr>https://github.com/IkindoWebEdit/ikindo-docs/blob/main/Narrative_SiteStatistics.png</vt:lpwstr>
      </vt:variant>
      <vt:variant>
        <vt:lpwstr/>
      </vt:variant>
      <vt:variant>
        <vt:i4>5242914</vt:i4>
      </vt:variant>
      <vt:variant>
        <vt:i4>96</vt:i4>
      </vt:variant>
      <vt:variant>
        <vt:i4>0</vt:i4>
      </vt:variant>
      <vt:variant>
        <vt:i4>5</vt:i4>
      </vt:variant>
      <vt:variant>
        <vt:lpwstr>https://github.com/IkindoWebEdit/ikindo-docs/blob/main/ActivityDiagram_ViewSiteStatistics.png</vt:lpwstr>
      </vt:variant>
      <vt:variant>
        <vt:lpwstr/>
      </vt:variant>
      <vt:variant>
        <vt:i4>3276871</vt:i4>
      </vt:variant>
      <vt:variant>
        <vt:i4>93</vt:i4>
      </vt:variant>
      <vt:variant>
        <vt:i4>0</vt:i4>
      </vt:variant>
      <vt:variant>
        <vt:i4>5</vt:i4>
      </vt:variant>
      <vt:variant>
        <vt:lpwstr>https://github.com/IkindoWebEdit/ikindo-docs/blob/main/Narrative_HTMLEditor.png</vt:lpwstr>
      </vt:variant>
      <vt:variant>
        <vt:lpwstr/>
      </vt:variant>
      <vt:variant>
        <vt:i4>100</vt:i4>
      </vt:variant>
      <vt:variant>
        <vt:i4>90</vt:i4>
      </vt:variant>
      <vt:variant>
        <vt:i4>0</vt:i4>
      </vt:variant>
      <vt:variant>
        <vt:i4>5</vt:i4>
      </vt:variant>
      <vt:variant>
        <vt:lpwstr>https://github.com/IkindoWebEdit/ikindo-docs/blob/main/Narrative_GraphicalEditor.png</vt:lpwstr>
      </vt:variant>
      <vt:variant>
        <vt:lpwstr/>
      </vt:variant>
      <vt:variant>
        <vt:i4>4128856</vt:i4>
      </vt:variant>
      <vt:variant>
        <vt:i4>87</vt:i4>
      </vt:variant>
      <vt:variant>
        <vt:i4>0</vt:i4>
      </vt:variant>
      <vt:variant>
        <vt:i4>5</vt:i4>
      </vt:variant>
      <vt:variant>
        <vt:lpwstr>https://github.com/IkindoWebEdit/ikindo-docs/blob/main/Narrative_SiteStatistics.png</vt:lpwstr>
      </vt:variant>
      <vt:variant>
        <vt:lpwstr/>
      </vt:variant>
      <vt:variant>
        <vt:i4>6094909</vt:i4>
      </vt:variant>
      <vt:variant>
        <vt:i4>84</vt:i4>
      </vt:variant>
      <vt:variant>
        <vt:i4>0</vt:i4>
      </vt:variant>
      <vt:variant>
        <vt:i4>5</vt:i4>
      </vt:variant>
      <vt:variant>
        <vt:lpwstr>https://github.com/IkindoWebEdit/ikindo-docs/blob/main/ActivityDiagram_ViewHTMLEditor.png</vt:lpwstr>
      </vt:variant>
      <vt:variant>
        <vt:lpwstr/>
      </vt:variant>
      <vt:variant>
        <vt:i4>5242914</vt:i4>
      </vt:variant>
      <vt:variant>
        <vt:i4>81</vt:i4>
      </vt:variant>
      <vt:variant>
        <vt:i4>0</vt:i4>
      </vt:variant>
      <vt:variant>
        <vt:i4>5</vt:i4>
      </vt:variant>
      <vt:variant>
        <vt:lpwstr>https://github.com/IkindoWebEdit/ikindo-docs/blob/main/ActivityDiagram_ViewSiteStatistics.png</vt:lpwstr>
      </vt:variant>
      <vt:variant>
        <vt:lpwstr/>
      </vt:variant>
      <vt:variant>
        <vt:i4>7274526</vt:i4>
      </vt:variant>
      <vt:variant>
        <vt:i4>78</vt:i4>
      </vt:variant>
      <vt:variant>
        <vt:i4>0</vt:i4>
      </vt:variant>
      <vt:variant>
        <vt:i4>5</vt:i4>
      </vt:variant>
      <vt:variant>
        <vt:lpwstr>https://github.com/IkindoWebEdit/ikindo-docs/blob/main/ActivityDiagram_ViewGraphicalEditor.png</vt:lpwstr>
      </vt:variant>
      <vt:variant>
        <vt:lpwstr/>
      </vt:variant>
      <vt:variant>
        <vt:i4>4587529</vt:i4>
      </vt:variant>
      <vt:variant>
        <vt:i4>75</vt:i4>
      </vt:variant>
      <vt:variant>
        <vt:i4>0</vt:i4>
      </vt:variant>
      <vt:variant>
        <vt:i4>5</vt:i4>
      </vt:variant>
      <vt:variant>
        <vt:lpwstr>https://github.com/IkindoWebEdit/ikindo-docs/blob/main/UseCaseDiagram.svg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Moritz Knapp</dc:creator>
  <cp:keywords/>
  <dc:description/>
  <cp:lastModifiedBy>Moritz Knapp</cp:lastModifiedBy>
  <cp:revision>8</cp:revision>
  <cp:lastPrinted>1899-12-31T23:00:00Z</cp:lastPrinted>
  <dcterms:created xsi:type="dcterms:W3CDTF">2020-12-21T15:26:00Z</dcterms:created>
  <dcterms:modified xsi:type="dcterms:W3CDTF">2020-12-23T15:02:00Z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